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2CEC" w14:textId="77777777"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TRƯỜNG ĐẠI HỌC CẦN THƠ</w:t>
      </w:r>
    </w:p>
    <w:p w14:paraId="497E2902" w14:textId="77777777"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KHOA CÔNG NGHỆ THÔNG TIN VÀ TRUYỀN THÔNG</w:t>
      </w:r>
    </w:p>
    <w:p w14:paraId="07F81250" w14:textId="77777777"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BỘ MÔN CÔNG NGHỆ THÔNG TIN</w:t>
      </w:r>
    </w:p>
    <w:p w14:paraId="52E33FB5" w14:textId="77777777" w:rsidR="00506CD3" w:rsidRPr="00083224" w:rsidRDefault="00506CD3" w:rsidP="00506CD3">
      <w:pPr>
        <w:spacing w:after="0"/>
        <w:jc w:val="center"/>
        <w:rPr>
          <w:b/>
          <w:sz w:val="24"/>
        </w:rPr>
      </w:pPr>
    </w:p>
    <w:p w14:paraId="730FE8E1" w14:textId="77777777"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ĐỀ THI CUỐI KỲ</w:t>
      </w:r>
      <w:r w:rsidR="00920BF4">
        <w:rPr>
          <w:b/>
          <w:sz w:val="24"/>
        </w:rPr>
        <w:t xml:space="preserve"> - ĐỀ 1</w:t>
      </w:r>
    </w:p>
    <w:p w14:paraId="4465EFAE" w14:textId="77777777"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HỌC KỲ I, NĂM HỌC 2021-2022</w:t>
      </w:r>
    </w:p>
    <w:p w14:paraId="15A8CE70" w14:textId="77777777"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Học phần: MẠNG MÁY TÍNH – CT112</w:t>
      </w:r>
    </w:p>
    <w:p w14:paraId="08046B91" w14:textId="77777777"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 xml:space="preserve">Thời gian làm bài: </w:t>
      </w:r>
      <w:r w:rsidR="00916F23">
        <w:rPr>
          <w:b/>
          <w:sz w:val="24"/>
        </w:rPr>
        <w:t>7</w:t>
      </w:r>
      <w:r w:rsidR="001D4CD5">
        <w:rPr>
          <w:b/>
          <w:sz w:val="24"/>
        </w:rPr>
        <w:t>5</w:t>
      </w:r>
      <w:r w:rsidRPr="00083224">
        <w:rPr>
          <w:b/>
          <w:sz w:val="24"/>
        </w:rPr>
        <w:t xml:space="preserve"> phút</w:t>
      </w:r>
    </w:p>
    <w:p w14:paraId="2C9F5B17" w14:textId="77777777" w:rsidR="002C5054" w:rsidRDefault="00506CD3" w:rsidP="002C5054">
      <w:pPr>
        <w:pStyle w:val="NormalWeb"/>
        <w:spacing w:before="0" w:beforeAutospacing="0" w:after="0" w:afterAutospacing="0"/>
        <w:jc w:val="center"/>
        <w:rPr>
          <w:b/>
        </w:rPr>
      </w:pPr>
      <w:r w:rsidRPr="00083224">
        <w:rPr>
          <w:i/>
        </w:rPr>
        <w:t>Lưu ý: Sinh viên được phép sử dụng tài liệu, như</w:t>
      </w:r>
      <w:r w:rsidR="002C5054">
        <w:rPr>
          <w:i/>
        </w:rPr>
        <w:t>ng không được trao đổi lẫn nhau.</w:t>
      </w:r>
    </w:p>
    <w:p w14:paraId="78764AC8" w14:textId="77777777" w:rsidR="004F5F75" w:rsidRDefault="002C5054" w:rsidP="002C5054">
      <w:pPr>
        <w:pStyle w:val="NormalWeb"/>
        <w:spacing w:before="0" w:beforeAutospacing="0" w:after="0" w:afterAutospacing="0"/>
        <w:jc w:val="center"/>
        <w:rPr>
          <w:i/>
          <w:color w:val="FF0000"/>
        </w:rPr>
      </w:pPr>
      <w:r w:rsidRPr="00427D83">
        <w:rPr>
          <w:i/>
          <w:color w:val="FF0000"/>
        </w:rPr>
        <w:t xml:space="preserve">SV sử dụng tiếng Việt của mình để trả lời câu hỏi. </w:t>
      </w:r>
    </w:p>
    <w:p w14:paraId="6D1FDB28" w14:textId="77777777" w:rsidR="002C5054" w:rsidRPr="002C5054" w:rsidRDefault="002C5054" w:rsidP="002C5054">
      <w:pPr>
        <w:pStyle w:val="NormalWeb"/>
        <w:spacing w:before="0" w:beforeAutospacing="0" w:after="0" w:afterAutospacing="0"/>
        <w:jc w:val="center"/>
        <w:rPr>
          <w:i/>
        </w:rPr>
      </w:pPr>
      <w:r w:rsidRPr="00427D83">
        <w:rPr>
          <w:i/>
          <w:color w:val="FF0000"/>
        </w:rPr>
        <w:t xml:space="preserve">Nếu phát hiện copy dán </w:t>
      </w:r>
      <w:r w:rsidR="004F5F75">
        <w:rPr>
          <w:i/>
          <w:color w:val="FF0000"/>
        </w:rPr>
        <w:t xml:space="preserve">hoặc sao chép lẫn nhau </w:t>
      </w:r>
      <w:r w:rsidRPr="00427D83">
        <w:rPr>
          <w:i/>
          <w:color w:val="FF0000"/>
        </w:rPr>
        <w:t>sẽ nh</w:t>
      </w:r>
      <w:r w:rsidR="00427D83">
        <w:rPr>
          <w:i/>
          <w:color w:val="FF0000"/>
        </w:rPr>
        <w:t>ậ</w:t>
      </w:r>
      <w:r w:rsidRPr="00427D83">
        <w:rPr>
          <w:i/>
          <w:color w:val="FF0000"/>
        </w:rPr>
        <w:t>n 0 điểm.</w:t>
      </w:r>
    </w:p>
    <w:p w14:paraId="7A277B26" w14:textId="77777777" w:rsidR="005C4DBC" w:rsidRPr="00083224" w:rsidRDefault="005C4DBC" w:rsidP="002C5054">
      <w:pPr>
        <w:spacing w:after="0"/>
        <w:rPr>
          <w:b/>
          <w:sz w:val="24"/>
        </w:rPr>
      </w:pPr>
    </w:p>
    <w:p w14:paraId="57AC571E" w14:textId="77777777" w:rsidR="0014780A" w:rsidRPr="00083224" w:rsidRDefault="0014780A" w:rsidP="0014780A">
      <w:pPr>
        <w:spacing w:after="0"/>
        <w:ind w:right="-424"/>
        <w:jc w:val="both"/>
        <w:rPr>
          <w:sz w:val="24"/>
        </w:rPr>
      </w:pPr>
      <w:r w:rsidRPr="00083224">
        <w:rPr>
          <w:b/>
          <w:sz w:val="24"/>
        </w:rPr>
        <w:t>Hướng dẫn nộp bài:</w:t>
      </w:r>
      <w:r w:rsidRPr="00083224">
        <w:rPr>
          <w:sz w:val="24"/>
        </w:rPr>
        <w:t xml:space="preserve"> </w:t>
      </w:r>
      <w:r w:rsidR="007353F4" w:rsidRPr="00083224">
        <w:rPr>
          <w:sz w:val="24"/>
        </w:rPr>
        <w:t>Sinh viên làm bài trực tiếp lên đề. B</w:t>
      </w:r>
      <w:r w:rsidRPr="00083224">
        <w:rPr>
          <w:sz w:val="24"/>
        </w:rPr>
        <w:t xml:space="preserve">ài </w:t>
      </w:r>
      <w:r w:rsidR="007353F4" w:rsidRPr="00083224">
        <w:rPr>
          <w:sz w:val="24"/>
        </w:rPr>
        <w:t>làm</w:t>
      </w:r>
      <w:r w:rsidRPr="00083224">
        <w:rPr>
          <w:sz w:val="24"/>
        </w:rPr>
        <w:t xml:space="preserve"> cần được lưu lại với định dạng </w:t>
      </w:r>
      <w:r w:rsidRPr="00083224">
        <w:rPr>
          <w:i/>
          <w:color w:val="FF0000"/>
          <w:sz w:val="24"/>
        </w:rPr>
        <w:t>HoTen_MSSV.doc</w:t>
      </w:r>
      <w:r w:rsidRPr="00083224">
        <w:rPr>
          <w:sz w:val="24"/>
        </w:rPr>
        <w:t xml:space="preserve"> và submit vào đúng mục </w:t>
      </w:r>
      <w:r w:rsidRPr="00083224">
        <w:rPr>
          <w:b/>
          <w:color w:val="FF0000"/>
          <w:sz w:val="24"/>
        </w:rPr>
        <w:t>Thi Cuối Kỳ</w:t>
      </w:r>
      <w:r w:rsidRPr="00083224">
        <w:rPr>
          <w:sz w:val="24"/>
        </w:rPr>
        <w:t xml:space="preserve">  ở Google classroom với </w:t>
      </w:r>
      <w:r w:rsidRPr="00083224">
        <w:rPr>
          <w:i/>
          <w:sz w:val="24"/>
        </w:rPr>
        <w:t>HoTen</w:t>
      </w:r>
      <w:r w:rsidRPr="00083224">
        <w:rPr>
          <w:sz w:val="24"/>
        </w:rPr>
        <w:t xml:space="preserve"> là họ và tên của SV, </w:t>
      </w:r>
      <w:r w:rsidRPr="00083224">
        <w:rPr>
          <w:i/>
          <w:sz w:val="24"/>
        </w:rPr>
        <w:t>MSSV</w:t>
      </w:r>
      <w:r w:rsidRPr="00083224">
        <w:rPr>
          <w:sz w:val="24"/>
        </w:rPr>
        <w:t xml:space="preserve"> là Mã số sinh viên của SV). </w:t>
      </w:r>
    </w:p>
    <w:p w14:paraId="0996EC8C" w14:textId="77777777" w:rsidR="002E02D0" w:rsidRPr="00083224" w:rsidRDefault="002E02D0" w:rsidP="002E02D0">
      <w:pPr>
        <w:spacing w:after="0"/>
        <w:ind w:right="-424"/>
        <w:jc w:val="both"/>
        <w:rPr>
          <w:sz w:val="24"/>
        </w:rPr>
      </w:pPr>
      <w:r w:rsidRPr="00083224">
        <w:rPr>
          <w:b/>
          <w:sz w:val="24"/>
        </w:rPr>
        <w:t>Quy định thời gian nộp bài:</w:t>
      </w:r>
      <w:r w:rsidRPr="00083224">
        <w:rPr>
          <w:sz w:val="24"/>
        </w:rPr>
        <w:t xml:space="preserve"> SV nộp bài theo deadline quy định</w:t>
      </w:r>
    </w:p>
    <w:p w14:paraId="7DFD77BE" w14:textId="77777777" w:rsidR="002E02D0" w:rsidRPr="00083224" w:rsidRDefault="002E02D0" w:rsidP="002E02D0">
      <w:pPr>
        <w:numPr>
          <w:ilvl w:val="1"/>
          <w:numId w:val="4"/>
        </w:numPr>
        <w:spacing w:after="0"/>
        <w:ind w:left="990" w:right="-424"/>
        <w:jc w:val="both"/>
        <w:rPr>
          <w:sz w:val="24"/>
        </w:rPr>
      </w:pPr>
      <w:r w:rsidRPr="00083224">
        <w:rPr>
          <w:sz w:val="24"/>
        </w:rPr>
        <w:t xml:space="preserve">Nếu SV không submit bài theo quy định sẽ nhận 0 điểm. </w:t>
      </w:r>
    </w:p>
    <w:p w14:paraId="7FE7BFC3" w14:textId="77777777" w:rsidR="002E02D0" w:rsidRPr="00083224" w:rsidRDefault="002E02D0" w:rsidP="002E02D0">
      <w:pPr>
        <w:numPr>
          <w:ilvl w:val="1"/>
          <w:numId w:val="4"/>
        </w:numPr>
        <w:spacing w:after="0"/>
        <w:ind w:left="990" w:right="-424"/>
        <w:jc w:val="both"/>
        <w:rPr>
          <w:sz w:val="24"/>
        </w:rPr>
      </w:pPr>
      <w:r w:rsidRPr="00083224">
        <w:rPr>
          <w:sz w:val="24"/>
        </w:rPr>
        <w:t>Nếu SV submit bài sau thời gian deadline sẽ bị trừ điểm như sau:</w:t>
      </w:r>
    </w:p>
    <w:p w14:paraId="78B492E6" w14:textId="77777777" w:rsidR="002E02D0" w:rsidRPr="00083224" w:rsidRDefault="002E02D0" w:rsidP="002E02D0">
      <w:pPr>
        <w:numPr>
          <w:ilvl w:val="0"/>
          <w:numId w:val="7"/>
        </w:numPr>
        <w:spacing w:after="0"/>
        <w:ind w:right="-424"/>
        <w:jc w:val="both"/>
        <w:rPr>
          <w:sz w:val="24"/>
        </w:rPr>
      </w:pPr>
      <w:r w:rsidRPr="00083224">
        <w:rPr>
          <w:sz w:val="24"/>
        </w:rPr>
        <w:t>Thời gian trễ  &lt;= 60 giây:  trừ 40%  số điểm</w:t>
      </w:r>
    </w:p>
    <w:p w14:paraId="42747385" w14:textId="77777777" w:rsidR="002E02D0" w:rsidRPr="00083224" w:rsidRDefault="002E02D0" w:rsidP="002E02D0">
      <w:pPr>
        <w:numPr>
          <w:ilvl w:val="0"/>
          <w:numId w:val="7"/>
        </w:numPr>
        <w:spacing w:after="0"/>
        <w:ind w:right="-424"/>
        <w:jc w:val="both"/>
        <w:rPr>
          <w:sz w:val="24"/>
        </w:rPr>
      </w:pPr>
      <w:r w:rsidRPr="00083224">
        <w:rPr>
          <w:sz w:val="24"/>
        </w:rPr>
        <w:t>60 &lt; thời gian trễ &lt;=120 giây:  trừ 80%  số điểm</w:t>
      </w:r>
    </w:p>
    <w:p w14:paraId="088099CD" w14:textId="77777777" w:rsidR="002E02D0" w:rsidRPr="00083224" w:rsidRDefault="002E02D0" w:rsidP="002E02D0">
      <w:pPr>
        <w:numPr>
          <w:ilvl w:val="0"/>
          <w:numId w:val="7"/>
        </w:numPr>
        <w:spacing w:after="0"/>
        <w:ind w:right="-424"/>
        <w:jc w:val="both"/>
        <w:rPr>
          <w:sz w:val="24"/>
        </w:rPr>
      </w:pPr>
      <w:r w:rsidRPr="00083224">
        <w:rPr>
          <w:sz w:val="24"/>
        </w:rPr>
        <w:t>Thời gian trễ  hơn 120 giây: nhận 0,0 điểm</w:t>
      </w:r>
    </w:p>
    <w:p w14:paraId="4898F0D7" w14:textId="77777777" w:rsidR="0014780A" w:rsidRPr="00083224" w:rsidRDefault="0014780A" w:rsidP="005C4DBC">
      <w:pPr>
        <w:spacing w:after="0"/>
        <w:ind w:right="-424"/>
        <w:jc w:val="both"/>
        <w:rPr>
          <w:b/>
          <w:sz w:val="24"/>
        </w:rPr>
      </w:pPr>
    </w:p>
    <w:p w14:paraId="2E5C37C1" w14:textId="4A9DEF31" w:rsidR="005C4DBC" w:rsidRPr="00083224" w:rsidRDefault="005C4DBC" w:rsidP="002C5054">
      <w:pPr>
        <w:spacing w:after="0"/>
        <w:ind w:right="-424"/>
        <w:jc w:val="both"/>
        <w:rPr>
          <w:sz w:val="24"/>
        </w:rPr>
      </w:pPr>
      <w:r w:rsidRPr="00BD5BFB">
        <w:rPr>
          <w:b/>
          <w:color w:val="2F5496" w:themeColor="accent5" w:themeShade="BF"/>
          <w:sz w:val="24"/>
        </w:rPr>
        <w:t>Tuyên bố:</w:t>
      </w:r>
      <w:r w:rsidRPr="00BD5BFB">
        <w:rPr>
          <w:color w:val="2F5496" w:themeColor="accent5" w:themeShade="BF"/>
          <w:sz w:val="24"/>
        </w:rPr>
        <w:t xml:space="preserve"> Bài làm này do chính tôi, </w:t>
      </w:r>
      <w:r w:rsidR="00D45B4A">
        <w:rPr>
          <w:i/>
          <w:color w:val="2F5496" w:themeColor="accent5" w:themeShade="BF"/>
          <w:sz w:val="24"/>
        </w:rPr>
        <w:t>Nguyễn Quang Thụy</w:t>
      </w:r>
      <w:r w:rsidRPr="00BD5BFB">
        <w:rPr>
          <w:i/>
          <w:color w:val="2F5496" w:themeColor="accent5" w:themeShade="BF"/>
          <w:sz w:val="24"/>
        </w:rPr>
        <w:t xml:space="preserve"> </w:t>
      </w:r>
      <w:r w:rsidRPr="00BD5BFB">
        <w:rPr>
          <w:color w:val="2F5496" w:themeColor="accent5" w:themeShade="BF"/>
          <w:sz w:val="24"/>
        </w:rPr>
        <w:t>(MSSV:</w:t>
      </w:r>
      <w:r w:rsidR="00D45B4A">
        <w:rPr>
          <w:color w:val="2F5496" w:themeColor="accent5" w:themeShade="BF"/>
          <w:sz w:val="24"/>
        </w:rPr>
        <w:t xml:space="preserve"> B1910306</w:t>
      </w:r>
      <w:r w:rsidRPr="00BD5BFB">
        <w:rPr>
          <w:color w:val="2F5496" w:themeColor="accent5" w:themeShade="BF"/>
          <w:sz w:val="24"/>
        </w:rPr>
        <w:t>) tự thực hiện, không sao chép của bất kỳ ai; nếu vi phạm, tôi hoàn toàn chịu trách nhiệm.</w:t>
      </w:r>
    </w:p>
    <w:p w14:paraId="22D3C42D" w14:textId="77777777" w:rsidR="00920BF4" w:rsidRPr="00121A4F" w:rsidRDefault="00920BF4" w:rsidP="00920BF4">
      <w:pPr>
        <w:pStyle w:val="NormalWeb"/>
        <w:spacing w:after="30" w:afterAutospacing="0"/>
        <w:jc w:val="both"/>
      </w:pPr>
      <w:r w:rsidRPr="00121A4F">
        <w:t xml:space="preserve">Trong các câu hỏi dưới đây, chúng ta ký hiệu </w:t>
      </w:r>
      <w:r w:rsidRPr="0044498B">
        <w:rPr>
          <w:b/>
          <w:i/>
          <w:color w:val="FF0000"/>
        </w:rPr>
        <w:t>X</w:t>
      </w:r>
      <w:r w:rsidRPr="00C942B1">
        <w:rPr>
          <w:b/>
        </w:rPr>
        <w:t xml:space="preserve"> </w:t>
      </w:r>
      <w:r w:rsidRPr="00121A4F">
        <w:t>là số cuối của MSSV của bạn</w:t>
      </w:r>
      <w:r>
        <w:t>.</w:t>
      </w:r>
    </w:p>
    <w:p w14:paraId="3119BCC1" w14:textId="413D9972" w:rsidR="00A36A4E" w:rsidRDefault="009E2673" w:rsidP="00920BF4">
      <w:pPr>
        <w:pStyle w:val="NormalWeb"/>
        <w:spacing w:after="30" w:afterAutospacing="0"/>
        <w:jc w:val="both"/>
        <w:rPr>
          <w:i/>
          <w:lang w:val="en-GB"/>
        </w:rPr>
      </w:pPr>
      <w:r w:rsidRPr="00940C06">
        <w:rPr>
          <w:b/>
        </w:rPr>
        <w:t>Câu 1</w:t>
      </w:r>
      <w:r w:rsidR="0068049A">
        <w:rPr>
          <w:b/>
        </w:rPr>
        <w:t xml:space="preserve"> (</w:t>
      </w:r>
      <w:r w:rsidR="005A087A">
        <w:rPr>
          <w:b/>
        </w:rPr>
        <w:t>1</w:t>
      </w:r>
      <w:r w:rsidR="00EE559D" w:rsidRPr="00940C06">
        <w:rPr>
          <w:b/>
        </w:rPr>
        <w:t>,</w:t>
      </w:r>
      <w:r w:rsidR="005A087A">
        <w:rPr>
          <w:b/>
        </w:rPr>
        <w:t>75</w:t>
      </w:r>
      <w:r w:rsidR="00EE559D" w:rsidRPr="00940C06">
        <w:rPr>
          <w:b/>
        </w:rPr>
        <w:t xml:space="preserve"> điểm)</w:t>
      </w:r>
      <w:r w:rsidRPr="00940C06">
        <w:rPr>
          <w:b/>
        </w:rPr>
        <w:t>:</w:t>
      </w:r>
      <w:r w:rsidRPr="00940C06">
        <w:t xml:space="preserve"> </w:t>
      </w:r>
      <w:r w:rsidR="00201B62" w:rsidRPr="00940C06">
        <w:t>T</w:t>
      </w:r>
      <w:r w:rsidR="00A36A4E" w:rsidRPr="00940C06">
        <w:t xml:space="preserve">rình bày </w:t>
      </w:r>
      <w:r w:rsidR="00D5785C" w:rsidRPr="00940C06">
        <w:t>nhiệm vụ</w:t>
      </w:r>
      <w:r w:rsidR="00324BAB" w:rsidRPr="00940C06">
        <w:t xml:space="preserve"> </w:t>
      </w:r>
      <w:r w:rsidR="00BB1EE3" w:rsidRPr="00940C06">
        <w:t xml:space="preserve">và </w:t>
      </w:r>
      <w:r w:rsidR="004922FD" w:rsidRPr="00940C06">
        <w:t>đơn vị</w:t>
      </w:r>
      <w:r w:rsidR="00BB1EE3" w:rsidRPr="00940C06">
        <w:t xml:space="preserve"> dữ liệu giao thức của từng tầng trong mô hình tham khảo OSI.</w:t>
      </w:r>
      <w:r w:rsidR="00BE32C9" w:rsidRPr="00940C06">
        <w:t xml:space="preserve"> </w:t>
      </w:r>
      <w:r w:rsidR="00920BF4" w:rsidRPr="00177448">
        <w:rPr>
          <w:i/>
          <w:lang w:val="en-GB"/>
        </w:rPr>
        <w:t>(chú ý</w:t>
      </w:r>
      <w:r w:rsidR="00920BF4">
        <w:rPr>
          <w:i/>
        </w:rPr>
        <w:t>:</w:t>
      </w:r>
      <w:r w:rsidR="00920BF4" w:rsidRPr="00177448">
        <w:rPr>
          <w:i/>
          <w:lang w:val="en-GB"/>
        </w:rPr>
        <w:t xml:space="preserve"> SV không trả lời quá </w:t>
      </w:r>
      <w:r w:rsidR="00395190">
        <w:rPr>
          <w:i/>
          <w:lang w:val="en-GB"/>
        </w:rPr>
        <w:t>1</w:t>
      </w:r>
      <w:r w:rsidR="00920BF4" w:rsidRPr="00177448">
        <w:rPr>
          <w:i/>
          <w:lang w:val="en-GB"/>
        </w:rPr>
        <w:t xml:space="preserve"> trang A4).</w:t>
      </w:r>
    </w:p>
    <w:p w14:paraId="7334806E" w14:textId="1ED713D2" w:rsidR="008241CB" w:rsidRPr="008241CB" w:rsidRDefault="008241CB" w:rsidP="008241CB">
      <w:pPr>
        <w:pStyle w:val="NormalWeb"/>
        <w:numPr>
          <w:ilvl w:val="0"/>
          <w:numId w:val="4"/>
        </w:numPr>
        <w:spacing w:after="30" w:afterAutospacing="0"/>
        <w:jc w:val="both"/>
      </w:pPr>
      <w:r>
        <w:rPr>
          <w:iCs/>
          <w:lang w:val="en-GB"/>
        </w:rPr>
        <w:t>Tầng vật lý:</w:t>
      </w:r>
    </w:p>
    <w:p w14:paraId="6310E0D3" w14:textId="7D9FCFDD" w:rsidR="00AE5D1F" w:rsidRPr="008241CB" w:rsidRDefault="008241CB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 xml:space="preserve">Nhiệm vụ: </w:t>
      </w:r>
      <w:r w:rsidRPr="00AE5D1F">
        <w:rPr>
          <w:iCs/>
          <w:lang w:val="en-GB"/>
        </w:rPr>
        <w:t>Vận chuyển luồng dữ liệu</w:t>
      </w:r>
      <w:r w:rsidR="00AE5D1F" w:rsidRPr="00AE5D1F">
        <w:rPr>
          <w:iCs/>
          <w:lang w:val="en-GB"/>
        </w:rPr>
        <w:t xml:space="preserve"> thô</w:t>
      </w:r>
      <w:r w:rsidRPr="00AE5D1F">
        <w:rPr>
          <w:iCs/>
          <w:lang w:val="en-GB"/>
        </w:rPr>
        <w:t xml:space="preserve"> thông qua các thiết bị vật l</w:t>
      </w:r>
      <w:r w:rsidR="00AE5D1F">
        <w:rPr>
          <w:iCs/>
          <w:lang w:val="en-GB"/>
        </w:rPr>
        <w:t>ý</w:t>
      </w:r>
    </w:p>
    <w:p w14:paraId="75A70C37" w14:textId="76F650BC" w:rsidR="008241CB" w:rsidRPr="008241CB" w:rsidRDefault="008241CB" w:rsidP="008241CB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Đơn vị dữ liệu: bit</w:t>
      </w:r>
    </w:p>
    <w:p w14:paraId="44DC26D6" w14:textId="31FC920D" w:rsidR="008241CB" w:rsidRPr="008241CB" w:rsidRDefault="008241CB" w:rsidP="008241CB">
      <w:pPr>
        <w:pStyle w:val="NormalWeb"/>
        <w:numPr>
          <w:ilvl w:val="0"/>
          <w:numId w:val="4"/>
        </w:numPr>
        <w:spacing w:after="30" w:afterAutospacing="0"/>
        <w:jc w:val="both"/>
      </w:pPr>
      <w:r>
        <w:rPr>
          <w:iCs/>
          <w:lang w:val="en-GB"/>
        </w:rPr>
        <w:t>Tầng liên kết dữ liệu:</w:t>
      </w:r>
    </w:p>
    <w:p w14:paraId="417BD3B7" w14:textId="1C15178C" w:rsidR="008241CB" w:rsidRPr="008241CB" w:rsidRDefault="008241CB" w:rsidP="008241CB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Nhiệm vụ: Xác định định dạng của dữ liệu trên mạng</w:t>
      </w:r>
    </w:p>
    <w:p w14:paraId="70350DFA" w14:textId="15D29E79" w:rsidR="008241CB" w:rsidRPr="008241CB" w:rsidRDefault="008241CB" w:rsidP="008241CB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Đơn vị dữ liệu: frames</w:t>
      </w:r>
    </w:p>
    <w:p w14:paraId="4C164120" w14:textId="5CD5C26D" w:rsidR="008241CB" w:rsidRPr="008241CB" w:rsidRDefault="008241CB" w:rsidP="008241CB">
      <w:pPr>
        <w:pStyle w:val="NormalWeb"/>
        <w:numPr>
          <w:ilvl w:val="0"/>
          <w:numId w:val="4"/>
        </w:numPr>
        <w:spacing w:after="30" w:afterAutospacing="0"/>
        <w:jc w:val="both"/>
      </w:pPr>
      <w:r>
        <w:rPr>
          <w:iCs/>
          <w:lang w:val="en-GB"/>
        </w:rPr>
        <w:t>Tầng mạng:</w:t>
      </w:r>
    </w:p>
    <w:p w14:paraId="0F90ACA9" w14:textId="71865F91" w:rsidR="008241CB" w:rsidRPr="008241CB" w:rsidRDefault="008241CB" w:rsidP="008241CB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 xml:space="preserve">Nhiệm vụ: </w:t>
      </w:r>
      <w:r w:rsidR="00AE5D1F">
        <w:rPr>
          <w:iCs/>
          <w:lang w:val="en-GB"/>
        </w:rPr>
        <w:t>Quyết định đường dẫn vật lý mà dữ liệu sẽ đi qua</w:t>
      </w:r>
    </w:p>
    <w:p w14:paraId="589A3B7E" w14:textId="6E3AD46A" w:rsidR="008241CB" w:rsidRPr="00AE5D1F" w:rsidRDefault="008241CB" w:rsidP="008241CB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 xml:space="preserve">Đơn vị dữ liệu: </w:t>
      </w:r>
      <w:r w:rsidR="00AE5D1F">
        <w:rPr>
          <w:iCs/>
          <w:lang w:val="en-GB"/>
        </w:rPr>
        <w:t>packets</w:t>
      </w:r>
    </w:p>
    <w:p w14:paraId="61F3E8F5" w14:textId="5A11EC7D" w:rsidR="00AE5D1F" w:rsidRPr="00AE5D1F" w:rsidRDefault="00AE5D1F" w:rsidP="00AE5D1F">
      <w:pPr>
        <w:pStyle w:val="NormalWeb"/>
        <w:numPr>
          <w:ilvl w:val="0"/>
          <w:numId w:val="4"/>
        </w:numPr>
        <w:spacing w:after="30" w:afterAutospacing="0"/>
        <w:jc w:val="both"/>
      </w:pPr>
      <w:r>
        <w:rPr>
          <w:iCs/>
          <w:lang w:val="en-GB"/>
        </w:rPr>
        <w:t>Tầng vận chuyển:</w:t>
      </w:r>
    </w:p>
    <w:p w14:paraId="7CAA69BF" w14:textId="58F83962" w:rsidR="00AE5D1F" w:rsidRPr="00AE5D1F" w:rsidRDefault="00AE5D1F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 xml:space="preserve">Nhiệm vụ: </w:t>
      </w:r>
      <w:r w:rsidR="00222CCC">
        <w:rPr>
          <w:iCs/>
          <w:lang w:val="en-GB"/>
        </w:rPr>
        <w:t>Sử dụng các giao thức truyền tải như TCP và UDP để truyền dữ liệu</w:t>
      </w:r>
    </w:p>
    <w:p w14:paraId="080607A0" w14:textId="7F462081" w:rsidR="00AE5D1F" w:rsidRPr="00AE5D1F" w:rsidRDefault="00AE5D1F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Đơn vị dữ liệu: segments</w:t>
      </w:r>
    </w:p>
    <w:p w14:paraId="4059F36B" w14:textId="251B94B4" w:rsidR="00AE5D1F" w:rsidRPr="00AE5D1F" w:rsidRDefault="00AE5D1F" w:rsidP="00AE5D1F">
      <w:pPr>
        <w:pStyle w:val="NormalWeb"/>
        <w:numPr>
          <w:ilvl w:val="0"/>
          <w:numId w:val="4"/>
        </w:numPr>
        <w:spacing w:after="30" w:afterAutospacing="0"/>
        <w:jc w:val="both"/>
      </w:pPr>
      <w:r>
        <w:rPr>
          <w:iCs/>
          <w:lang w:val="en-GB"/>
        </w:rPr>
        <w:t>Tầng giao dịch:</w:t>
      </w:r>
    </w:p>
    <w:p w14:paraId="270DDCE3" w14:textId="5A62D288" w:rsidR="00AE5D1F" w:rsidRPr="00AE5D1F" w:rsidRDefault="00AE5D1F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Nhiệm vụ:</w:t>
      </w:r>
      <w:r w:rsidR="00222CCC">
        <w:rPr>
          <w:iCs/>
          <w:lang w:val="en-GB"/>
        </w:rPr>
        <w:t xml:space="preserve"> Duy trì kết nối và chịu trách nhiệm điều khiển các cổng và giao dịch</w:t>
      </w:r>
    </w:p>
    <w:p w14:paraId="5A1BBE1E" w14:textId="1042FD87" w:rsidR="00AE5D1F" w:rsidRPr="00AE5D1F" w:rsidRDefault="00AE5D1F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Đơn vị dữ liệu: data</w:t>
      </w:r>
    </w:p>
    <w:p w14:paraId="4A100388" w14:textId="5773FC67" w:rsidR="00AE5D1F" w:rsidRPr="00AE5D1F" w:rsidRDefault="00AE5D1F" w:rsidP="00AE5D1F">
      <w:pPr>
        <w:pStyle w:val="NormalWeb"/>
        <w:numPr>
          <w:ilvl w:val="0"/>
          <w:numId w:val="4"/>
        </w:numPr>
        <w:spacing w:after="30" w:afterAutospacing="0"/>
        <w:jc w:val="both"/>
      </w:pPr>
      <w:r>
        <w:rPr>
          <w:iCs/>
          <w:lang w:val="en-GB"/>
        </w:rPr>
        <w:t>Tầng trình bày:</w:t>
      </w:r>
    </w:p>
    <w:p w14:paraId="17A6DDA7" w14:textId="13847C8E" w:rsidR="00AE5D1F" w:rsidRPr="00AE5D1F" w:rsidRDefault="00AE5D1F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Nhiệm vụ:</w:t>
      </w:r>
      <w:r w:rsidR="00222CCC">
        <w:rPr>
          <w:iCs/>
          <w:lang w:val="en-GB"/>
        </w:rPr>
        <w:t xml:space="preserve"> Đảm bảo dữ liệu ở định dạng có thể sử dụng và là nơi mã hóa dữ liệu xảy ra</w:t>
      </w:r>
    </w:p>
    <w:p w14:paraId="63EECC5A" w14:textId="6D67D7A6" w:rsidR="00AE5D1F" w:rsidRPr="00AE5D1F" w:rsidRDefault="00AE5D1F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Đơn vị dữ liệu: data</w:t>
      </w:r>
    </w:p>
    <w:p w14:paraId="0C7418C3" w14:textId="00713F48" w:rsidR="00AE5D1F" w:rsidRPr="00AE5D1F" w:rsidRDefault="00AE5D1F" w:rsidP="00AE5D1F">
      <w:pPr>
        <w:pStyle w:val="NormalWeb"/>
        <w:numPr>
          <w:ilvl w:val="0"/>
          <w:numId w:val="4"/>
        </w:numPr>
        <w:spacing w:after="30" w:afterAutospacing="0"/>
        <w:jc w:val="both"/>
      </w:pPr>
      <w:r>
        <w:rPr>
          <w:iCs/>
          <w:lang w:val="en-GB"/>
        </w:rPr>
        <w:t>Tầng ứng dụng:</w:t>
      </w:r>
    </w:p>
    <w:p w14:paraId="1395583E" w14:textId="395826BB" w:rsidR="00AE5D1F" w:rsidRPr="00AE5D1F" w:rsidRDefault="00AE5D1F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Nhiệm vụ:</w:t>
      </w:r>
      <w:r w:rsidR="00222CCC">
        <w:rPr>
          <w:iCs/>
          <w:lang w:val="en-GB"/>
        </w:rPr>
        <w:t xml:space="preserve"> Tầng tương tác giữa con người và máy tính, nơi ứng dụng có thể truy cập vào các dịch vụ internet</w:t>
      </w:r>
    </w:p>
    <w:p w14:paraId="76F7A4A4" w14:textId="565FD11A" w:rsidR="00AE5D1F" w:rsidRPr="00940C06" w:rsidRDefault="00AE5D1F" w:rsidP="00AE5D1F">
      <w:pPr>
        <w:pStyle w:val="NormalWeb"/>
        <w:numPr>
          <w:ilvl w:val="1"/>
          <w:numId w:val="4"/>
        </w:numPr>
        <w:spacing w:after="30" w:afterAutospacing="0"/>
        <w:jc w:val="both"/>
      </w:pPr>
      <w:r>
        <w:rPr>
          <w:iCs/>
          <w:lang w:val="en-GB"/>
        </w:rPr>
        <w:t>Đơn vị dữ liệu: data</w:t>
      </w:r>
    </w:p>
    <w:p w14:paraId="436AF9C0" w14:textId="05D2B75E" w:rsidR="00532F90" w:rsidRDefault="00477C37" w:rsidP="00920BF4">
      <w:pPr>
        <w:spacing w:after="30"/>
        <w:jc w:val="both"/>
        <w:rPr>
          <w:i/>
          <w:sz w:val="24"/>
        </w:rPr>
      </w:pPr>
      <w:r w:rsidRPr="00940C06">
        <w:rPr>
          <w:b/>
          <w:sz w:val="24"/>
        </w:rPr>
        <w:lastRenderedPageBreak/>
        <w:t xml:space="preserve">Câu </w:t>
      </w:r>
      <w:r w:rsidR="00E257E4">
        <w:rPr>
          <w:b/>
          <w:sz w:val="24"/>
        </w:rPr>
        <w:t>2</w:t>
      </w:r>
      <w:r w:rsidR="00EE559D" w:rsidRPr="00940C06">
        <w:rPr>
          <w:b/>
          <w:sz w:val="24"/>
        </w:rPr>
        <w:t xml:space="preserve"> (1,5 điểm)</w:t>
      </w:r>
      <w:r w:rsidRPr="00940C06">
        <w:rPr>
          <w:b/>
          <w:sz w:val="24"/>
        </w:rPr>
        <w:t>:</w:t>
      </w:r>
      <w:r w:rsidRPr="00940C06">
        <w:rPr>
          <w:sz w:val="24"/>
        </w:rPr>
        <w:t xml:space="preserve"> Vì sao chúng ta phải điều khiển luồng dữ liệu? </w:t>
      </w:r>
      <w:r w:rsidR="006E73DE" w:rsidRPr="00940C06">
        <w:rPr>
          <w:sz w:val="24"/>
        </w:rPr>
        <w:t>Phân biệt các khung RR, RNR, REJ và SREJ trong giao thức HDLC</w:t>
      </w:r>
      <w:r w:rsidR="00AA5D18" w:rsidRPr="00940C06">
        <w:rPr>
          <w:sz w:val="24"/>
        </w:rPr>
        <w:t>?</w:t>
      </w:r>
      <w:r w:rsidR="006E73DE" w:rsidRPr="00940C06">
        <w:rPr>
          <w:sz w:val="24"/>
        </w:rPr>
        <w:t xml:space="preserve"> </w:t>
      </w:r>
      <w:r w:rsidR="0081028D">
        <w:rPr>
          <w:sz w:val="24"/>
        </w:rPr>
        <w:t>Cho ví dụ minh họa cụ thể</w:t>
      </w:r>
      <w:r w:rsidR="00E24A36" w:rsidRPr="00940C06">
        <w:rPr>
          <w:sz w:val="24"/>
        </w:rPr>
        <w:t xml:space="preserve"> </w:t>
      </w:r>
      <w:r w:rsidR="00920BF4" w:rsidRPr="00177448">
        <w:rPr>
          <w:i/>
          <w:sz w:val="24"/>
        </w:rPr>
        <w:t>(chú ý</w:t>
      </w:r>
      <w:r w:rsidR="00920BF4">
        <w:rPr>
          <w:i/>
          <w:sz w:val="24"/>
        </w:rPr>
        <w:t>:</w:t>
      </w:r>
      <w:r w:rsidR="00920BF4" w:rsidRPr="00177448">
        <w:rPr>
          <w:i/>
          <w:sz w:val="24"/>
        </w:rPr>
        <w:t xml:space="preserve"> SV không trả lời quá </w:t>
      </w:r>
      <w:r w:rsidR="00395190">
        <w:rPr>
          <w:i/>
          <w:sz w:val="24"/>
        </w:rPr>
        <w:t>1</w:t>
      </w:r>
      <w:r w:rsidR="00920BF4" w:rsidRPr="00177448">
        <w:rPr>
          <w:i/>
          <w:sz w:val="24"/>
        </w:rPr>
        <w:t xml:space="preserve"> trang A4).</w:t>
      </w:r>
    </w:p>
    <w:p w14:paraId="7FD1460B" w14:textId="5DEC9FC1" w:rsidR="00222CCC" w:rsidRDefault="00262946" w:rsidP="001F7462">
      <w:pPr>
        <w:pStyle w:val="ListParagraph"/>
        <w:numPr>
          <w:ilvl w:val="0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 xml:space="preserve">Điều khiển luồng dữ liệu để kiểm soát lưu lượng truyền dữ liệu, giữ cho bên truyền gửi dữ liệu không bị nhanh quá mức so với bên nhận </w:t>
      </w:r>
      <w:r w:rsidR="00117670">
        <w:rPr>
          <w:iCs/>
          <w:sz w:val="24"/>
        </w:rPr>
        <w:t>đang bị chậm.</w:t>
      </w:r>
    </w:p>
    <w:p w14:paraId="09CA5E77" w14:textId="240AE4CA" w:rsidR="001F7462" w:rsidRDefault="001F7462" w:rsidP="001F7462">
      <w:pPr>
        <w:pStyle w:val="ListParagraph"/>
        <w:numPr>
          <w:ilvl w:val="0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Phân biệt khung:</w:t>
      </w:r>
    </w:p>
    <w:p w14:paraId="001574E1" w14:textId="77777777" w:rsidR="001F7462" w:rsidRDefault="001F7462" w:rsidP="001F7462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 xml:space="preserve">RR: </w:t>
      </w:r>
    </w:p>
    <w:p w14:paraId="7633907B" w14:textId="77777777" w:rsidR="001F7462" w:rsidRDefault="001F7462" w:rsidP="001F7462">
      <w:pPr>
        <w:pStyle w:val="ListParagraph"/>
        <w:numPr>
          <w:ilvl w:val="2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 xml:space="preserve">Khung báo bên nhận đã sẵn sàng nhận. </w:t>
      </w:r>
    </w:p>
    <w:p w14:paraId="50F7E283" w14:textId="30743C21" w:rsidR="001F7462" w:rsidRDefault="001F7462" w:rsidP="001F7462">
      <w:pPr>
        <w:pStyle w:val="ListParagraph"/>
        <w:numPr>
          <w:ilvl w:val="2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Ví dụ: RR(5) nghĩa là bên nhận đã nhận tốt khung 4 và đang sẵn sàng nhận khung 5</w:t>
      </w:r>
    </w:p>
    <w:p w14:paraId="6FA5BD0A" w14:textId="77777777" w:rsidR="001F7462" w:rsidRDefault="001F7462" w:rsidP="001F7462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 xml:space="preserve">RNR: </w:t>
      </w:r>
    </w:p>
    <w:p w14:paraId="48DA01F8" w14:textId="7D97572D" w:rsidR="001F7462" w:rsidRDefault="001F7462" w:rsidP="001F7462">
      <w:pPr>
        <w:pStyle w:val="ListParagraph"/>
        <w:numPr>
          <w:ilvl w:val="2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Khung báo bên nhận chưa sẵn sàng nhận</w:t>
      </w:r>
    </w:p>
    <w:p w14:paraId="31F86098" w14:textId="763F8DC8" w:rsidR="001F7462" w:rsidRDefault="001F7462" w:rsidP="001F7462">
      <w:pPr>
        <w:pStyle w:val="ListParagraph"/>
        <w:numPr>
          <w:ilvl w:val="2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Ví dụ: RNR(5) nghĩa là bên nhận chưa sẵn sàng nhận khung 5</w:t>
      </w:r>
    </w:p>
    <w:p w14:paraId="44DA7DB2" w14:textId="77777777" w:rsidR="00262946" w:rsidRDefault="001F7462" w:rsidP="001F7462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 xml:space="preserve">REJ: </w:t>
      </w:r>
    </w:p>
    <w:p w14:paraId="2C458A8E" w14:textId="794E8159" w:rsidR="001F7462" w:rsidRDefault="00262946" w:rsidP="00262946">
      <w:pPr>
        <w:pStyle w:val="ListParagraph"/>
        <w:numPr>
          <w:ilvl w:val="2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K</w:t>
      </w:r>
      <w:r w:rsidR="001F7462">
        <w:rPr>
          <w:iCs/>
          <w:sz w:val="24"/>
        </w:rPr>
        <w:t>hung báo lỗi đang xảy ra ở khung này, cần phải gửi lại tất cả các khung từ khung bị lỗi</w:t>
      </w:r>
    </w:p>
    <w:p w14:paraId="3C236737" w14:textId="1546958B" w:rsidR="00262946" w:rsidRDefault="00262946" w:rsidP="00262946">
      <w:pPr>
        <w:pStyle w:val="ListParagraph"/>
        <w:numPr>
          <w:ilvl w:val="2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Ví dụ: REJ(5) nghĩa là đang có lỗi ở khung này, cần phải gửi lại tất cả các khung kể từ khung số 5</w:t>
      </w:r>
    </w:p>
    <w:p w14:paraId="6C2C663F" w14:textId="77777777" w:rsidR="00262946" w:rsidRDefault="001F7462" w:rsidP="001F7462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 xml:space="preserve">SREJ: </w:t>
      </w:r>
    </w:p>
    <w:p w14:paraId="0FFC24B1" w14:textId="2CA98E00" w:rsidR="001F7462" w:rsidRDefault="00262946" w:rsidP="00262946">
      <w:pPr>
        <w:pStyle w:val="ListParagraph"/>
        <w:numPr>
          <w:ilvl w:val="2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K</w:t>
      </w:r>
      <w:r w:rsidR="001F7462">
        <w:rPr>
          <w:iCs/>
          <w:sz w:val="24"/>
        </w:rPr>
        <w:t>hung báo lỗi đang xảy ra ở khung này,</w:t>
      </w:r>
      <w:r w:rsidR="001F7462">
        <w:rPr>
          <w:iCs/>
          <w:sz w:val="24"/>
        </w:rPr>
        <w:t xml:space="preserve"> nhưng chỉ cần phải gửi lại khung đang bị lỗi</w:t>
      </w:r>
    </w:p>
    <w:p w14:paraId="7FB9607A" w14:textId="276C30F4" w:rsidR="00262946" w:rsidRPr="001F7462" w:rsidRDefault="00262946" w:rsidP="00262946">
      <w:pPr>
        <w:pStyle w:val="ListParagraph"/>
        <w:numPr>
          <w:ilvl w:val="2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Ví dụ: SREJ(5) nghĩa là đang có lỗi ở khung này,  chỉ cần gửi lại dữ liệu ở khung 5</w:t>
      </w:r>
    </w:p>
    <w:p w14:paraId="79FC1915" w14:textId="59B98534" w:rsidR="00B97617" w:rsidRDefault="00E257E4" w:rsidP="00045487">
      <w:pPr>
        <w:spacing w:after="30"/>
        <w:jc w:val="both"/>
        <w:rPr>
          <w:i/>
          <w:sz w:val="24"/>
        </w:rPr>
      </w:pPr>
      <w:r>
        <w:rPr>
          <w:b/>
          <w:sz w:val="24"/>
        </w:rPr>
        <w:t>Câu 3</w:t>
      </w:r>
      <w:r w:rsidR="00456F6E" w:rsidRPr="00940C06">
        <w:rPr>
          <w:b/>
          <w:sz w:val="24"/>
        </w:rPr>
        <w:t xml:space="preserve"> (</w:t>
      </w:r>
      <w:r w:rsidR="0068049A">
        <w:rPr>
          <w:b/>
          <w:sz w:val="24"/>
        </w:rPr>
        <w:t>1</w:t>
      </w:r>
      <w:r w:rsidR="00456F6E" w:rsidRPr="00940C06">
        <w:rPr>
          <w:b/>
          <w:sz w:val="24"/>
        </w:rPr>
        <w:t>,</w:t>
      </w:r>
      <w:r w:rsidR="005A087A">
        <w:rPr>
          <w:b/>
          <w:sz w:val="24"/>
        </w:rPr>
        <w:t>7</w:t>
      </w:r>
      <w:r w:rsidR="0068049A">
        <w:rPr>
          <w:b/>
          <w:sz w:val="24"/>
        </w:rPr>
        <w:t>5</w:t>
      </w:r>
      <w:r w:rsidR="00456F6E" w:rsidRPr="00940C06">
        <w:rPr>
          <w:b/>
          <w:sz w:val="24"/>
        </w:rPr>
        <w:t xml:space="preserve"> điểm): </w:t>
      </w:r>
      <w:r w:rsidR="0036421B" w:rsidRPr="00940C06">
        <w:rPr>
          <w:sz w:val="24"/>
        </w:rPr>
        <w:t>Trình bày đặc điểm</w:t>
      </w:r>
      <w:r w:rsidR="00E6464D" w:rsidRPr="00940C06">
        <w:rPr>
          <w:sz w:val="24"/>
        </w:rPr>
        <w:t xml:space="preserve"> các phương pháp truyền tải dữ liệu của mạng đường trục (network core)</w:t>
      </w:r>
      <w:r w:rsidR="0036421B" w:rsidRPr="00940C06">
        <w:rPr>
          <w:sz w:val="24"/>
        </w:rPr>
        <w:t xml:space="preserve">, </w:t>
      </w:r>
      <w:r w:rsidR="00E6464D" w:rsidRPr="00940C06">
        <w:rPr>
          <w:sz w:val="24"/>
        </w:rPr>
        <w:t xml:space="preserve">thảo luận </w:t>
      </w:r>
      <w:r w:rsidR="0036421B" w:rsidRPr="00940C06">
        <w:rPr>
          <w:sz w:val="24"/>
        </w:rPr>
        <w:t xml:space="preserve">ưu nhược điểm của </w:t>
      </w:r>
      <w:r w:rsidR="00E6464D" w:rsidRPr="00940C06">
        <w:rPr>
          <w:sz w:val="24"/>
        </w:rPr>
        <w:t xml:space="preserve">từng </w:t>
      </w:r>
      <w:r w:rsidR="0036421B" w:rsidRPr="00940C06">
        <w:rPr>
          <w:sz w:val="24"/>
        </w:rPr>
        <w:t>phương pháp</w:t>
      </w:r>
      <w:r w:rsidR="00E6464D" w:rsidRPr="00940C06">
        <w:rPr>
          <w:sz w:val="24"/>
        </w:rPr>
        <w:t>.</w:t>
      </w:r>
      <w:r w:rsidR="0036421B" w:rsidRPr="00940C06">
        <w:rPr>
          <w:sz w:val="24"/>
        </w:rPr>
        <w:t xml:space="preserve"> </w:t>
      </w:r>
      <w:r w:rsidR="001D02ED" w:rsidRPr="00177448">
        <w:rPr>
          <w:i/>
          <w:sz w:val="24"/>
        </w:rPr>
        <w:t>(chú ý</w:t>
      </w:r>
      <w:r w:rsidR="001D02ED">
        <w:rPr>
          <w:i/>
          <w:sz w:val="24"/>
        </w:rPr>
        <w:t>:</w:t>
      </w:r>
      <w:r w:rsidR="001D02ED" w:rsidRPr="00177448">
        <w:rPr>
          <w:i/>
          <w:sz w:val="24"/>
        </w:rPr>
        <w:t xml:space="preserve"> SV không trả lời quá </w:t>
      </w:r>
      <w:r w:rsidR="001D02ED">
        <w:rPr>
          <w:i/>
          <w:sz w:val="24"/>
        </w:rPr>
        <w:t>1</w:t>
      </w:r>
      <w:r w:rsidR="001D02ED" w:rsidRPr="00177448">
        <w:rPr>
          <w:i/>
          <w:sz w:val="24"/>
        </w:rPr>
        <w:t xml:space="preserve"> trang A4).</w:t>
      </w:r>
    </w:p>
    <w:p w14:paraId="3D3810C7" w14:textId="7FE0702A" w:rsidR="00117670" w:rsidRDefault="00117670" w:rsidP="00117670">
      <w:pPr>
        <w:spacing w:after="30"/>
        <w:jc w:val="both"/>
        <w:rPr>
          <w:iCs/>
          <w:sz w:val="24"/>
        </w:rPr>
      </w:pPr>
      <w:r>
        <w:rPr>
          <w:iCs/>
          <w:sz w:val="24"/>
        </w:rPr>
        <w:t>Các phương pháp truyền tải dữ liệu:</w:t>
      </w:r>
      <w:r w:rsidR="00BA7CA1">
        <w:rPr>
          <w:iCs/>
          <w:sz w:val="24"/>
        </w:rPr>
        <w:t xml:space="preserve"> Các tài nguyên đầu cuối dành riêng cho cuộc gọi</w:t>
      </w:r>
    </w:p>
    <w:p w14:paraId="16774729" w14:textId="0F4A4E5C" w:rsidR="00117670" w:rsidRDefault="00117670" w:rsidP="00117670">
      <w:pPr>
        <w:pStyle w:val="ListParagraph"/>
        <w:numPr>
          <w:ilvl w:val="0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 xml:space="preserve">Chuyển mạch gói: </w:t>
      </w:r>
    </w:p>
    <w:p w14:paraId="30ACC783" w14:textId="647950E9" w:rsidR="00117670" w:rsidRDefault="00117670" w:rsidP="00117670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Tài nguyên cống hiến: không chia sẻ</w:t>
      </w:r>
    </w:p>
    <w:p w14:paraId="1D21E905" w14:textId="30E2A887" w:rsidR="00117670" w:rsidRDefault="00117670" w:rsidP="00117670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Hiệu suất vi mạch</w:t>
      </w:r>
    </w:p>
    <w:p w14:paraId="02680403" w14:textId="4E5271C5" w:rsidR="00117670" w:rsidRDefault="00117670" w:rsidP="00117670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Cần thiết lập cuộc gọi</w:t>
      </w:r>
    </w:p>
    <w:p w14:paraId="4BE3759F" w14:textId="176208A3" w:rsidR="00117670" w:rsidRDefault="00117670" w:rsidP="00117670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Phải chia liên kết thành các phần</w:t>
      </w:r>
    </w:p>
    <w:p w14:paraId="40908074" w14:textId="72F8AB06" w:rsidR="00BA7CA1" w:rsidRPr="00BA7CA1" w:rsidRDefault="00BA7CA1" w:rsidP="00BA7CA1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Các phương pháp chia kênh: FDMA, TDMA, ….</w:t>
      </w:r>
    </w:p>
    <w:p w14:paraId="372459A1" w14:textId="48C5FDE4" w:rsidR="00117670" w:rsidRDefault="00117670" w:rsidP="00117670">
      <w:pPr>
        <w:pStyle w:val="ListParagraph"/>
        <w:numPr>
          <w:ilvl w:val="0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Chuyển mạch kênh:</w:t>
      </w:r>
      <w:r w:rsidR="00BA7CA1">
        <w:rPr>
          <w:iCs/>
          <w:sz w:val="24"/>
        </w:rPr>
        <w:t xml:space="preserve"> Mỗi luồng dữ liệu đầu cuối được chia thành các gói</w:t>
      </w:r>
    </w:p>
    <w:p w14:paraId="6EA9DF47" w14:textId="27B52258" w:rsidR="00BA7CA1" w:rsidRDefault="00BA7CA1" w:rsidP="00BA7CA1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Gói tin người dùng A, B chia sẻ tài nguyên mạng</w:t>
      </w:r>
    </w:p>
    <w:p w14:paraId="6AF351F9" w14:textId="4F12D6DC" w:rsidR="00BA7CA1" w:rsidRDefault="00BA7CA1" w:rsidP="00BA7CA1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Mỗi gói sử dụng toàn bộ băng thông liên kết</w:t>
      </w:r>
    </w:p>
    <w:p w14:paraId="20C9947C" w14:textId="08432B28" w:rsidR="00BA7CA1" w:rsidRDefault="00FD20B4" w:rsidP="00BA7CA1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Tài nguyên được sử dụng khi cần thiết</w:t>
      </w:r>
    </w:p>
    <w:p w14:paraId="40996E5B" w14:textId="295F2057" w:rsidR="00FD20B4" w:rsidRDefault="00FD20B4" w:rsidP="00FD20B4">
      <w:pPr>
        <w:pStyle w:val="ListParagraph"/>
        <w:numPr>
          <w:ilvl w:val="1"/>
          <w:numId w:val="4"/>
        </w:numPr>
        <w:spacing w:after="30"/>
        <w:jc w:val="both"/>
        <w:rPr>
          <w:iCs/>
          <w:sz w:val="24"/>
        </w:rPr>
      </w:pPr>
      <w:r>
        <w:rPr>
          <w:iCs/>
          <w:sz w:val="24"/>
        </w:rPr>
        <w:t>Nhu cầu tài nguyên có thể vượt quá số lượng sẵn có</w:t>
      </w:r>
    </w:p>
    <w:p w14:paraId="416884B8" w14:textId="77777777" w:rsidR="00FD20B4" w:rsidRPr="00FD20B4" w:rsidRDefault="00FD20B4" w:rsidP="00FD20B4">
      <w:pPr>
        <w:pStyle w:val="ListParagraph"/>
        <w:spacing w:after="30"/>
        <w:ind w:left="1080"/>
        <w:jc w:val="both"/>
        <w:rPr>
          <w:iCs/>
          <w:sz w:val="24"/>
        </w:rPr>
      </w:pPr>
    </w:p>
    <w:p w14:paraId="575B2EC4" w14:textId="61B86763" w:rsidR="00236C4D" w:rsidRDefault="00730948" w:rsidP="00045487">
      <w:pPr>
        <w:pStyle w:val="cau"/>
        <w:numPr>
          <w:ilvl w:val="0"/>
          <w:numId w:val="0"/>
        </w:numPr>
        <w:spacing w:before="0" w:after="30"/>
        <w:jc w:val="both"/>
      </w:pPr>
      <w:r w:rsidRPr="00940C06">
        <w:rPr>
          <w:b/>
        </w:rPr>
        <w:t>Câu</w:t>
      </w:r>
      <w:r w:rsidR="0068049A">
        <w:rPr>
          <w:b/>
        </w:rPr>
        <w:t xml:space="preserve"> 4</w:t>
      </w:r>
      <w:r w:rsidRPr="00940C06">
        <w:rPr>
          <w:b/>
        </w:rPr>
        <w:t xml:space="preserve"> (1,5 điểm): </w:t>
      </w:r>
      <w:r w:rsidRPr="00940C06">
        <w:t>Cho đa thức</w:t>
      </w:r>
      <w:r w:rsidRPr="00940C06">
        <w:rPr>
          <w:b/>
        </w:rPr>
        <w:t xml:space="preserve"> </w:t>
      </w:r>
      <w:r w:rsidRPr="00940C06">
        <w:t xml:space="preserve">G = </w:t>
      </w:r>
      <w:bookmarkStart w:id="0" w:name="_Hlk88401535"/>
      <w:r w:rsidRPr="00940C06">
        <w:t>x</w:t>
      </w:r>
      <w:r w:rsidRPr="00940C06">
        <w:rPr>
          <w:vertAlign w:val="superscript"/>
        </w:rPr>
        <w:t>4</w:t>
      </w:r>
      <w:r w:rsidRPr="00940C06">
        <w:t xml:space="preserve"> + x</w:t>
      </w:r>
      <w:r w:rsidRPr="00940C06">
        <w:rPr>
          <w:vertAlign w:val="superscript"/>
        </w:rPr>
        <w:t>2</w:t>
      </w:r>
      <w:r w:rsidRPr="00940C06">
        <w:t>+</w:t>
      </w:r>
      <w:r w:rsidR="00A96B99" w:rsidRPr="00940C06">
        <w:t>x+</w:t>
      </w:r>
      <w:r w:rsidRPr="00940C06">
        <w:t>1</w:t>
      </w:r>
      <w:bookmarkEnd w:id="0"/>
      <w:r w:rsidRPr="00940C06">
        <w:t xml:space="preserve">. Dữ liệu mà bên nhận nhận được </w:t>
      </w:r>
      <w:r w:rsidR="00E3493C" w:rsidRPr="00940C06">
        <w:t xml:space="preserve">là </w:t>
      </w:r>
      <w:bookmarkStart w:id="1" w:name="_Hlk88401529"/>
      <w:r w:rsidR="00E3493C" w:rsidRPr="00940C06">
        <w:t>10001110011011</w:t>
      </w:r>
      <w:r w:rsidR="00A96B99" w:rsidRPr="00940C06">
        <w:t xml:space="preserve"> </w:t>
      </w:r>
      <w:bookmarkEnd w:id="1"/>
      <w:r w:rsidR="00A96B99" w:rsidRPr="00940C06">
        <w:t>có bị lỗi hay không ? Nếu dữ liệu nhận được là đúng, hãy cho biết dữ liệu M mà bên gửi đã gửi sang bên nhận.</w:t>
      </w:r>
      <w:r w:rsidR="00236C4D" w:rsidRPr="00940C06">
        <w:t xml:space="preserve"> </w:t>
      </w:r>
    </w:p>
    <w:p w14:paraId="7A632FB5" w14:textId="2235AD8E" w:rsidR="00FD20B4" w:rsidRDefault="007D32C0" w:rsidP="00045487">
      <w:pPr>
        <w:pStyle w:val="cau"/>
        <w:numPr>
          <w:ilvl w:val="0"/>
          <w:numId w:val="0"/>
        </w:numPr>
        <w:spacing w:before="0" w:after="30"/>
        <w:jc w:val="both"/>
      </w:pPr>
      <w:r>
        <w:t xml:space="preserve">Dữ liệu M mà bên gửi đã gửi sang bên nhận không bị lỗi, dữ liệu đã gửi: </w:t>
      </w:r>
      <w:r w:rsidRPr="00940C06">
        <w:t>10001110011011</w:t>
      </w:r>
      <w:r>
        <w:t>0000</w:t>
      </w:r>
    </w:p>
    <w:p w14:paraId="7E09BD3C" w14:textId="77777777" w:rsidR="007D32C0" w:rsidRPr="00940C06" w:rsidRDefault="007D32C0" w:rsidP="00045487">
      <w:pPr>
        <w:pStyle w:val="cau"/>
        <w:numPr>
          <w:ilvl w:val="0"/>
          <w:numId w:val="0"/>
        </w:numPr>
        <w:spacing w:before="0" w:after="30"/>
        <w:jc w:val="both"/>
      </w:pPr>
    </w:p>
    <w:p w14:paraId="601E0405" w14:textId="77777777" w:rsidR="00C13BA5" w:rsidRPr="00940C06" w:rsidRDefault="000B26CD" w:rsidP="00045487">
      <w:pPr>
        <w:spacing w:after="30"/>
        <w:jc w:val="both"/>
        <w:rPr>
          <w:i/>
          <w:sz w:val="24"/>
        </w:rPr>
      </w:pPr>
      <w:r w:rsidRPr="00940C06">
        <w:rPr>
          <w:b/>
          <w:sz w:val="24"/>
        </w:rPr>
        <w:t xml:space="preserve">Câu </w:t>
      </w:r>
      <w:r w:rsidR="0068049A">
        <w:rPr>
          <w:b/>
          <w:sz w:val="24"/>
        </w:rPr>
        <w:t>5</w:t>
      </w:r>
      <w:r w:rsidRPr="00940C06">
        <w:rPr>
          <w:b/>
          <w:sz w:val="24"/>
        </w:rPr>
        <w:t>:</w:t>
      </w:r>
      <w:r w:rsidRPr="00940C06">
        <w:rPr>
          <w:sz w:val="24"/>
        </w:rPr>
        <w:t xml:space="preserve"> </w:t>
      </w:r>
      <w:r w:rsidR="00C13BA5" w:rsidRPr="00940C06">
        <w:rPr>
          <w:sz w:val="24"/>
        </w:rPr>
        <w:t xml:space="preserve">Giả sử địa chỉ mạng ban đầu là </w:t>
      </w:r>
      <w:r w:rsidR="00E47632">
        <w:rPr>
          <w:sz w:val="24"/>
        </w:rPr>
        <w:t>15</w:t>
      </w:r>
      <w:r w:rsidR="00C13BA5" w:rsidRPr="00940C06">
        <w:rPr>
          <w:sz w:val="24"/>
        </w:rPr>
        <w:t>9.</w:t>
      </w:r>
      <w:r w:rsidR="00E47632">
        <w:rPr>
          <w:sz w:val="24"/>
        </w:rPr>
        <w:t>128.</w:t>
      </w:r>
      <w:r w:rsidR="006B3990">
        <w:rPr>
          <w:sz w:val="24"/>
        </w:rPr>
        <w:t>192.128</w:t>
      </w:r>
      <w:r w:rsidR="00C13BA5" w:rsidRPr="00940C06">
        <w:rPr>
          <w:sz w:val="24"/>
        </w:rPr>
        <w:t>/</w:t>
      </w:r>
      <w:r w:rsidR="006B3990">
        <w:rPr>
          <w:sz w:val="24"/>
        </w:rPr>
        <w:t>26</w:t>
      </w:r>
      <w:r w:rsidR="00C13BA5" w:rsidRPr="00940C06">
        <w:rPr>
          <w:sz w:val="24"/>
        </w:rPr>
        <w:t>.</w:t>
      </w:r>
      <w:r w:rsidR="00805566" w:rsidRPr="00940C06">
        <w:rPr>
          <w:sz w:val="24"/>
        </w:rPr>
        <w:t xml:space="preserve"> </w:t>
      </w:r>
      <w:r w:rsidR="002E08BE" w:rsidRPr="00940C06">
        <w:rPr>
          <w:i/>
          <w:sz w:val="24"/>
        </w:rPr>
        <w:t xml:space="preserve"> </w:t>
      </w:r>
    </w:p>
    <w:p w14:paraId="7A8D2674" w14:textId="14B5BCE1" w:rsidR="006963F5" w:rsidRDefault="00083224" w:rsidP="00045487">
      <w:pPr>
        <w:pStyle w:val="cau"/>
        <w:numPr>
          <w:ilvl w:val="0"/>
          <w:numId w:val="12"/>
        </w:numPr>
        <w:spacing w:after="30"/>
        <w:jc w:val="both"/>
      </w:pPr>
      <w:r w:rsidRPr="00940C06">
        <w:rPr>
          <w:b/>
          <w:color w:val="auto"/>
        </w:rPr>
        <w:t>(0,5</w:t>
      </w:r>
      <w:r w:rsidR="00C13BA5" w:rsidRPr="00940C06">
        <w:rPr>
          <w:b/>
          <w:color w:val="auto"/>
        </w:rPr>
        <w:t xml:space="preserve"> điểm)</w:t>
      </w:r>
      <w:r w:rsidR="00C13BA5" w:rsidRPr="00940C06">
        <w:rPr>
          <w:color w:val="auto"/>
        </w:rPr>
        <w:t xml:space="preserve"> Mặt</w:t>
      </w:r>
      <w:r w:rsidR="00C13BA5" w:rsidRPr="00940C06">
        <w:t xml:space="preserve"> nạ mạng </w:t>
      </w:r>
      <w:r w:rsidRPr="00940C06">
        <w:t xml:space="preserve">và địa chỉ quảng bá </w:t>
      </w:r>
      <w:r w:rsidR="00C13BA5" w:rsidRPr="00940C06">
        <w:t xml:space="preserve">của mạng ban đầu là bao nhiêu? </w:t>
      </w:r>
    </w:p>
    <w:p w14:paraId="1B1BCE25" w14:textId="0EFB0EEF" w:rsidR="00F53186" w:rsidRPr="00F53186" w:rsidRDefault="00F53186" w:rsidP="00F53186">
      <w:pPr>
        <w:pStyle w:val="cau"/>
        <w:numPr>
          <w:ilvl w:val="0"/>
          <w:numId w:val="4"/>
        </w:numPr>
        <w:spacing w:after="30"/>
        <w:jc w:val="both"/>
      </w:pPr>
      <w:r>
        <w:rPr>
          <w:bCs/>
          <w:color w:val="auto"/>
        </w:rPr>
        <w:t>Mặt nạ mạng: 255.255.255.192</w:t>
      </w:r>
    </w:p>
    <w:p w14:paraId="074145C2" w14:textId="0EB104B8" w:rsidR="00F53186" w:rsidRPr="00940C06" w:rsidRDefault="00F53186" w:rsidP="00F53186">
      <w:pPr>
        <w:pStyle w:val="cau"/>
        <w:numPr>
          <w:ilvl w:val="0"/>
          <w:numId w:val="4"/>
        </w:numPr>
        <w:spacing w:after="30"/>
        <w:jc w:val="both"/>
      </w:pPr>
      <w:r>
        <w:rPr>
          <w:bCs/>
          <w:color w:val="auto"/>
        </w:rPr>
        <w:t>Địa chỉ quảng bá: 159.128.192.191</w:t>
      </w:r>
    </w:p>
    <w:p w14:paraId="14092CE6" w14:textId="3B25F9A4" w:rsidR="00AC5DF9" w:rsidRDefault="00083224" w:rsidP="00940C06">
      <w:pPr>
        <w:pStyle w:val="cau"/>
        <w:numPr>
          <w:ilvl w:val="0"/>
          <w:numId w:val="12"/>
        </w:numPr>
        <w:spacing w:after="30"/>
        <w:jc w:val="both"/>
      </w:pPr>
      <w:r w:rsidRPr="00940C06">
        <w:rPr>
          <w:b/>
        </w:rPr>
        <w:lastRenderedPageBreak/>
        <w:t>(1</w:t>
      </w:r>
      <w:r w:rsidR="0072102D" w:rsidRPr="00940C06">
        <w:rPr>
          <w:b/>
        </w:rPr>
        <w:t>,5</w:t>
      </w:r>
      <w:r w:rsidRPr="00940C06">
        <w:rPr>
          <w:b/>
        </w:rPr>
        <w:t xml:space="preserve"> điểm)</w:t>
      </w:r>
      <w:r w:rsidR="00841B21">
        <w:rPr>
          <w:b/>
        </w:rPr>
        <w:t xml:space="preserve"> </w:t>
      </w:r>
      <w:r w:rsidR="00841B21" w:rsidRPr="00940C06">
        <w:t xml:space="preserve">Giả sử nhà quản trị muốn phân nhánh mạng ban đầu thành </w:t>
      </w:r>
      <w:r w:rsidR="00F53186" w:rsidRPr="00F53186">
        <w:rPr>
          <w:b/>
          <w:bCs/>
          <w:color w:val="FF0000"/>
        </w:rPr>
        <w:t xml:space="preserve">Z </w:t>
      </w:r>
      <w:r w:rsidR="00841B21" w:rsidRPr="00940C06">
        <w:t>nhánh mạng con</w:t>
      </w:r>
      <w:r w:rsidR="00841B21">
        <w:t xml:space="preserve">, với  </w:t>
      </w:r>
      <m:oMath>
        <m:r>
          <w:rPr>
            <w:rFonts w:ascii="Cambria Math" w:hAnsi="Cambria Math"/>
          </w:rPr>
          <m:t>Z=X+</m:t>
        </m:r>
        <m:r>
          <w:rPr>
            <w:rFonts w:ascii="Cambria Math" w:hAnsi="Cambria Math"/>
          </w:rPr>
          <m:t>3=6+3=9</m:t>
        </m:r>
      </m:oMath>
      <w:r w:rsidR="00841B21">
        <w:t xml:space="preserve">. </w:t>
      </w:r>
      <w:r w:rsidR="00841B21" w:rsidRPr="00940C06">
        <w:t>Hãy cho biết số lượng bit cần dùng để xác định nhánh mạng con là bao nhiêu? Hãy liệt kê 5 địa chỉ mạng con có thể có, cho biết địa chỉ quảng bá và mặt nạ mạng con của các nhánh mạng con này</w:t>
      </w:r>
      <w:r w:rsidR="00C13BA5" w:rsidRPr="00940C06">
        <w:t>.</w:t>
      </w:r>
      <w:r w:rsidR="005955AD" w:rsidRPr="00940C06">
        <w:t xml:space="preserve"> </w:t>
      </w:r>
      <w:r w:rsidR="006B3990">
        <w:t>Với</w:t>
      </w:r>
      <w:r w:rsidR="002E08BE" w:rsidRPr="00940C06">
        <w:rPr>
          <w:i/>
        </w:rPr>
        <w:t xml:space="preserve"> </w:t>
      </w:r>
      <w:r w:rsidR="006B3990">
        <w:t>mỗi nhánh mạng đã liệt kê hãy cho biết dãy địa chỉ IP có thể dùng để cấp cho các host.</w:t>
      </w:r>
    </w:p>
    <w:p w14:paraId="3AE6CFC3" w14:textId="67B52C9F" w:rsidR="001A17BC" w:rsidRDefault="001A17BC" w:rsidP="00AC74ED">
      <w:pPr>
        <w:pStyle w:val="cau"/>
        <w:numPr>
          <w:ilvl w:val="0"/>
          <w:numId w:val="4"/>
        </w:numPr>
        <w:spacing w:after="30"/>
        <w:jc w:val="both"/>
        <w:rPr>
          <w:bCs/>
        </w:rPr>
      </w:pPr>
      <w:r>
        <w:rPr>
          <w:bCs/>
        </w:rPr>
        <w:t xml:space="preserve">Cần phân thành 9 nhánh mạng con </w:t>
      </w:r>
      <w:r w:rsidRPr="001A17BC">
        <w:rPr>
          <w:bCs/>
        </w:rPr>
        <w:sym w:font="Wingdings" w:char="F0E8"/>
      </w:r>
      <w:r w:rsidR="000A59EB">
        <w:rPr>
          <w:bCs/>
        </w:rPr>
        <w:t xml:space="preserve"> </w:t>
      </w:r>
      <w:r>
        <w:rPr>
          <w:bCs/>
        </w:rPr>
        <w:t>biểu diễn (9+1) về dạng nhị phân cần 4 bits</w:t>
      </w:r>
    </w:p>
    <w:p w14:paraId="51EBFEEB" w14:textId="239B2C32" w:rsidR="001A17BC" w:rsidRDefault="001A17BC" w:rsidP="001A17BC">
      <w:pPr>
        <w:pStyle w:val="cau"/>
        <w:numPr>
          <w:ilvl w:val="0"/>
          <w:numId w:val="18"/>
        </w:numPr>
        <w:spacing w:after="30"/>
        <w:jc w:val="both"/>
        <w:rPr>
          <w:bCs/>
        </w:rPr>
      </w:pPr>
      <w:r>
        <w:rPr>
          <w:bCs/>
        </w:rPr>
        <w:t>Sử dụng 4 bits cho phần nhận dạng mạng con.</w:t>
      </w:r>
    </w:p>
    <w:p w14:paraId="12FB3A9B" w14:textId="77777777" w:rsidR="00F158A6" w:rsidRPr="001A17BC" w:rsidRDefault="00F158A6" w:rsidP="00F158A6">
      <w:pPr>
        <w:pStyle w:val="cau"/>
        <w:numPr>
          <w:ilvl w:val="0"/>
          <w:numId w:val="0"/>
        </w:numPr>
        <w:spacing w:after="30"/>
        <w:ind w:left="720"/>
        <w:jc w:val="both"/>
        <w:rPr>
          <w:bCs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1985"/>
        <w:gridCol w:w="1275"/>
        <w:gridCol w:w="1276"/>
        <w:gridCol w:w="1276"/>
        <w:gridCol w:w="1276"/>
        <w:gridCol w:w="1842"/>
      </w:tblGrid>
      <w:tr w:rsidR="003C43F2" w14:paraId="6E1597F0" w14:textId="77777777" w:rsidTr="0044754B">
        <w:tc>
          <w:tcPr>
            <w:tcW w:w="1702" w:type="dxa"/>
            <w:vMerge w:val="restart"/>
          </w:tcPr>
          <w:p w14:paraId="431B44FE" w14:textId="7927D2B3" w:rsidR="003C43F2" w:rsidRPr="003C43F2" w:rsidRDefault="003C43F2" w:rsidP="003C43F2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Đ/c IP</w:t>
            </w:r>
          </w:p>
        </w:tc>
        <w:tc>
          <w:tcPr>
            <w:tcW w:w="7088" w:type="dxa"/>
            <w:gridSpan w:val="5"/>
          </w:tcPr>
          <w:p w14:paraId="4B37917E" w14:textId="6296CE86" w:rsidR="003C43F2" w:rsidRPr="003C43F2" w:rsidRDefault="003C43F2" w:rsidP="003C43F2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Biểu diễn dạng</w:t>
            </w:r>
          </w:p>
        </w:tc>
        <w:tc>
          <w:tcPr>
            <w:tcW w:w="1842" w:type="dxa"/>
            <w:vMerge w:val="restart"/>
          </w:tcPr>
          <w:p w14:paraId="2DD561CC" w14:textId="5BB6620F" w:rsidR="003C43F2" w:rsidRPr="003C43F2" w:rsidRDefault="003C43F2" w:rsidP="003C43F2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Đ/c quảng bá</w:t>
            </w:r>
          </w:p>
        </w:tc>
      </w:tr>
      <w:tr w:rsidR="003C43F2" w14:paraId="13D195F7" w14:textId="77777777" w:rsidTr="0044754B">
        <w:tc>
          <w:tcPr>
            <w:tcW w:w="1702" w:type="dxa"/>
            <w:vMerge/>
          </w:tcPr>
          <w:p w14:paraId="03AA21AD" w14:textId="77777777" w:rsidR="003C43F2" w:rsidRPr="003C43F2" w:rsidRDefault="003C43F2" w:rsidP="003C43F2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</w:p>
        </w:tc>
        <w:tc>
          <w:tcPr>
            <w:tcW w:w="1985" w:type="dxa"/>
          </w:tcPr>
          <w:p w14:paraId="30DA8B7E" w14:textId="03D43098" w:rsidR="003C43F2" w:rsidRDefault="003C43F2" w:rsidP="003C43F2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Thập phân</w:t>
            </w:r>
          </w:p>
        </w:tc>
        <w:tc>
          <w:tcPr>
            <w:tcW w:w="5103" w:type="dxa"/>
            <w:gridSpan w:val="4"/>
          </w:tcPr>
          <w:p w14:paraId="4B26299A" w14:textId="2CEAD9BB" w:rsidR="003C43F2" w:rsidRDefault="003C43F2" w:rsidP="003C43F2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Nhị phân</w:t>
            </w:r>
          </w:p>
        </w:tc>
        <w:tc>
          <w:tcPr>
            <w:tcW w:w="1842" w:type="dxa"/>
            <w:vMerge/>
          </w:tcPr>
          <w:p w14:paraId="1216E811" w14:textId="77777777" w:rsidR="003C43F2" w:rsidRPr="003C43F2" w:rsidRDefault="003C43F2" w:rsidP="003C43F2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</w:p>
        </w:tc>
      </w:tr>
      <w:tr w:rsidR="0044754B" w14:paraId="7A67094B" w14:textId="77777777" w:rsidTr="0044754B">
        <w:tc>
          <w:tcPr>
            <w:tcW w:w="1702" w:type="dxa"/>
          </w:tcPr>
          <w:p w14:paraId="4D72C14E" w14:textId="74E6CDF6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Mạng ban đầu</w:t>
            </w:r>
          </w:p>
        </w:tc>
        <w:tc>
          <w:tcPr>
            <w:tcW w:w="1985" w:type="dxa"/>
          </w:tcPr>
          <w:p w14:paraId="466EB590" w14:textId="1BF3720E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128.192.128</w:t>
            </w:r>
          </w:p>
        </w:tc>
        <w:tc>
          <w:tcPr>
            <w:tcW w:w="1275" w:type="dxa"/>
          </w:tcPr>
          <w:p w14:paraId="6BCEBFF1" w14:textId="78E91749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10011111</w:t>
            </w:r>
          </w:p>
        </w:tc>
        <w:tc>
          <w:tcPr>
            <w:tcW w:w="1276" w:type="dxa"/>
          </w:tcPr>
          <w:p w14:paraId="75A683F9" w14:textId="1CC104C2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10000000</w:t>
            </w:r>
          </w:p>
        </w:tc>
        <w:tc>
          <w:tcPr>
            <w:tcW w:w="1276" w:type="dxa"/>
          </w:tcPr>
          <w:p w14:paraId="1021D861" w14:textId="04AD5D9F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11000000</w:t>
            </w:r>
          </w:p>
        </w:tc>
        <w:tc>
          <w:tcPr>
            <w:tcW w:w="1276" w:type="dxa"/>
          </w:tcPr>
          <w:p w14:paraId="52AF6C48" w14:textId="0D6DC581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10000000</w:t>
            </w:r>
          </w:p>
        </w:tc>
        <w:tc>
          <w:tcPr>
            <w:tcW w:w="1842" w:type="dxa"/>
          </w:tcPr>
          <w:p w14:paraId="2ED9F3B4" w14:textId="6BB095A9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</w:t>
            </w:r>
            <w:r>
              <w:t>91</w:t>
            </w:r>
          </w:p>
        </w:tc>
      </w:tr>
      <w:tr w:rsidR="0044754B" w14:paraId="35C5DBF6" w14:textId="77777777" w:rsidTr="0044754B">
        <w:tc>
          <w:tcPr>
            <w:tcW w:w="1702" w:type="dxa"/>
          </w:tcPr>
          <w:p w14:paraId="5DDC7855" w14:textId="5D98011C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Mạng con 1</w:t>
            </w:r>
          </w:p>
        </w:tc>
        <w:tc>
          <w:tcPr>
            <w:tcW w:w="1985" w:type="dxa"/>
          </w:tcPr>
          <w:p w14:paraId="6E0138E8" w14:textId="3675A655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128.192.128</w:t>
            </w:r>
          </w:p>
        </w:tc>
        <w:tc>
          <w:tcPr>
            <w:tcW w:w="1275" w:type="dxa"/>
          </w:tcPr>
          <w:p w14:paraId="3FF108ED" w14:textId="50B6BD97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10011111</w:t>
            </w:r>
          </w:p>
        </w:tc>
        <w:tc>
          <w:tcPr>
            <w:tcW w:w="1276" w:type="dxa"/>
          </w:tcPr>
          <w:p w14:paraId="1CF054A0" w14:textId="1E3DBC43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10000000</w:t>
            </w:r>
          </w:p>
        </w:tc>
        <w:tc>
          <w:tcPr>
            <w:tcW w:w="1276" w:type="dxa"/>
          </w:tcPr>
          <w:p w14:paraId="4AEB4083" w14:textId="59466B28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11000000</w:t>
            </w:r>
          </w:p>
        </w:tc>
        <w:tc>
          <w:tcPr>
            <w:tcW w:w="1276" w:type="dxa"/>
          </w:tcPr>
          <w:p w14:paraId="3E16B8E2" w14:textId="2FC33981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</w:t>
            </w:r>
            <w:r w:rsidRPr="003C43F2">
              <w:rPr>
                <w:b/>
                <w:bCs/>
              </w:rPr>
              <w:t>0000</w:t>
            </w:r>
            <w:r w:rsidRPr="003C43F2">
              <w:t>00</w:t>
            </w:r>
          </w:p>
        </w:tc>
        <w:tc>
          <w:tcPr>
            <w:tcW w:w="1842" w:type="dxa"/>
          </w:tcPr>
          <w:p w14:paraId="08BF8109" w14:textId="278CAED9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</w:t>
            </w:r>
            <w:r>
              <w:t>31</w:t>
            </w:r>
          </w:p>
        </w:tc>
      </w:tr>
      <w:tr w:rsidR="0044754B" w14:paraId="3F2F5008" w14:textId="77777777" w:rsidTr="0044754B">
        <w:tc>
          <w:tcPr>
            <w:tcW w:w="1702" w:type="dxa"/>
          </w:tcPr>
          <w:p w14:paraId="02942DDC" w14:textId="76022E94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Mạng con 2</w:t>
            </w:r>
          </w:p>
        </w:tc>
        <w:tc>
          <w:tcPr>
            <w:tcW w:w="1985" w:type="dxa"/>
          </w:tcPr>
          <w:p w14:paraId="09AFFAF6" w14:textId="6598E8AC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</w:t>
            </w:r>
            <w:r>
              <w:t>132</w:t>
            </w:r>
          </w:p>
        </w:tc>
        <w:tc>
          <w:tcPr>
            <w:tcW w:w="1275" w:type="dxa"/>
          </w:tcPr>
          <w:p w14:paraId="3F3B5F06" w14:textId="059D76E5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10011111</w:t>
            </w:r>
          </w:p>
        </w:tc>
        <w:tc>
          <w:tcPr>
            <w:tcW w:w="1276" w:type="dxa"/>
          </w:tcPr>
          <w:p w14:paraId="63B947BA" w14:textId="056B212E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10000000</w:t>
            </w:r>
          </w:p>
        </w:tc>
        <w:tc>
          <w:tcPr>
            <w:tcW w:w="1276" w:type="dxa"/>
          </w:tcPr>
          <w:p w14:paraId="5601A454" w14:textId="056CE4BD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11000000</w:t>
            </w:r>
          </w:p>
        </w:tc>
        <w:tc>
          <w:tcPr>
            <w:tcW w:w="1276" w:type="dxa"/>
          </w:tcPr>
          <w:p w14:paraId="180A0ABA" w14:textId="7E9FA006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</w:t>
            </w:r>
            <w:r w:rsidRPr="003C43F2">
              <w:rPr>
                <w:b/>
                <w:bCs/>
              </w:rPr>
              <w:t>000</w:t>
            </w:r>
            <w:r>
              <w:rPr>
                <w:b/>
                <w:bCs/>
              </w:rPr>
              <w:t>1</w:t>
            </w:r>
            <w:r w:rsidRPr="003C43F2">
              <w:t>00</w:t>
            </w:r>
          </w:p>
        </w:tc>
        <w:tc>
          <w:tcPr>
            <w:tcW w:w="1842" w:type="dxa"/>
          </w:tcPr>
          <w:p w14:paraId="544A3DBD" w14:textId="2A307C24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128.192.13</w:t>
            </w:r>
            <w:r>
              <w:t>5</w:t>
            </w:r>
          </w:p>
        </w:tc>
      </w:tr>
      <w:tr w:rsidR="0044754B" w14:paraId="61F602AE" w14:textId="77777777" w:rsidTr="0044754B">
        <w:tc>
          <w:tcPr>
            <w:tcW w:w="1702" w:type="dxa"/>
          </w:tcPr>
          <w:p w14:paraId="151E0A9E" w14:textId="3F2BF061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Mạng con 3</w:t>
            </w:r>
          </w:p>
        </w:tc>
        <w:tc>
          <w:tcPr>
            <w:tcW w:w="1985" w:type="dxa"/>
          </w:tcPr>
          <w:p w14:paraId="3C89FC5B" w14:textId="7EACAE02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</w:t>
            </w:r>
            <w:r>
              <w:t>40</w:t>
            </w:r>
          </w:p>
        </w:tc>
        <w:tc>
          <w:tcPr>
            <w:tcW w:w="1275" w:type="dxa"/>
          </w:tcPr>
          <w:p w14:paraId="14A3084D" w14:textId="1928E13F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10011111</w:t>
            </w:r>
          </w:p>
        </w:tc>
        <w:tc>
          <w:tcPr>
            <w:tcW w:w="1276" w:type="dxa"/>
          </w:tcPr>
          <w:p w14:paraId="4D823243" w14:textId="227227BA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10000000</w:t>
            </w:r>
          </w:p>
        </w:tc>
        <w:tc>
          <w:tcPr>
            <w:tcW w:w="1276" w:type="dxa"/>
          </w:tcPr>
          <w:p w14:paraId="16CF0856" w14:textId="529E5460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11000000</w:t>
            </w:r>
          </w:p>
        </w:tc>
        <w:tc>
          <w:tcPr>
            <w:tcW w:w="1276" w:type="dxa"/>
          </w:tcPr>
          <w:p w14:paraId="1F7F9679" w14:textId="57BBC9BB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</w:t>
            </w:r>
            <w:r w:rsidRPr="003C43F2">
              <w:rPr>
                <w:b/>
                <w:bCs/>
              </w:rPr>
              <w:t>00</w:t>
            </w:r>
            <w:r>
              <w:rPr>
                <w:b/>
                <w:bCs/>
              </w:rPr>
              <w:t>11</w:t>
            </w:r>
            <w:r w:rsidRPr="003C43F2">
              <w:t>00</w:t>
            </w:r>
          </w:p>
        </w:tc>
        <w:tc>
          <w:tcPr>
            <w:tcW w:w="1842" w:type="dxa"/>
          </w:tcPr>
          <w:p w14:paraId="7CBC6184" w14:textId="4DB8EBB0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</w:t>
            </w:r>
            <w:r>
              <w:t>43</w:t>
            </w:r>
          </w:p>
        </w:tc>
      </w:tr>
      <w:tr w:rsidR="0044754B" w14:paraId="332B7D19" w14:textId="77777777" w:rsidTr="0044754B">
        <w:tc>
          <w:tcPr>
            <w:tcW w:w="1702" w:type="dxa"/>
          </w:tcPr>
          <w:p w14:paraId="35D1C59F" w14:textId="4EA2F585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Mạng con 4</w:t>
            </w:r>
          </w:p>
        </w:tc>
        <w:tc>
          <w:tcPr>
            <w:tcW w:w="1985" w:type="dxa"/>
          </w:tcPr>
          <w:p w14:paraId="4B973AA1" w14:textId="7BD946BB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</w:t>
            </w:r>
            <w:r>
              <w:t>4</w:t>
            </w:r>
            <w:r>
              <w:t>8</w:t>
            </w:r>
          </w:p>
        </w:tc>
        <w:tc>
          <w:tcPr>
            <w:tcW w:w="1275" w:type="dxa"/>
          </w:tcPr>
          <w:p w14:paraId="03B1127A" w14:textId="0ED46466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10011111</w:t>
            </w:r>
          </w:p>
        </w:tc>
        <w:tc>
          <w:tcPr>
            <w:tcW w:w="1276" w:type="dxa"/>
          </w:tcPr>
          <w:p w14:paraId="3B1E7995" w14:textId="34219379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10000000</w:t>
            </w:r>
          </w:p>
        </w:tc>
        <w:tc>
          <w:tcPr>
            <w:tcW w:w="1276" w:type="dxa"/>
          </w:tcPr>
          <w:p w14:paraId="1B2B29DD" w14:textId="653E6996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11000000</w:t>
            </w:r>
          </w:p>
        </w:tc>
        <w:tc>
          <w:tcPr>
            <w:tcW w:w="1276" w:type="dxa"/>
          </w:tcPr>
          <w:p w14:paraId="61F1C9DE" w14:textId="777F9589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</w:t>
            </w:r>
            <w:r w:rsidRPr="003C43F2">
              <w:rPr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  <w:r w:rsidRPr="003C43F2">
              <w:rPr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  <w:r w:rsidRPr="003C43F2">
              <w:t>00</w:t>
            </w:r>
          </w:p>
        </w:tc>
        <w:tc>
          <w:tcPr>
            <w:tcW w:w="1842" w:type="dxa"/>
          </w:tcPr>
          <w:p w14:paraId="13DA2789" w14:textId="7F1BE2BF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</w:t>
            </w:r>
            <w:r>
              <w:t>51</w:t>
            </w:r>
          </w:p>
        </w:tc>
      </w:tr>
      <w:tr w:rsidR="0044754B" w14:paraId="1DF0E9AD" w14:textId="77777777" w:rsidTr="0044754B">
        <w:tc>
          <w:tcPr>
            <w:tcW w:w="1702" w:type="dxa"/>
          </w:tcPr>
          <w:p w14:paraId="67B0C3B6" w14:textId="6FAEAB0B" w:rsidR="0044754B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Mạng con 5</w:t>
            </w:r>
          </w:p>
        </w:tc>
        <w:tc>
          <w:tcPr>
            <w:tcW w:w="1985" w:type="dxa"/>
          </w:tcPr>
          <w:p w14:paraId="0350F982" w14:textId="06230033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</w:t>
            </w:r>
            <w:r>
              <w:t>56</w:t>
            </w:r>
          </w:p>
        </w:tc>
        <w:tc>
          <w:tcPr>
            <w:tcW w:w="1275" w:type="dxa"/>
          </w:tcPr>
          <w:p w14:paraId="5480A247" w14:textId="255C411C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10011111</w:t>
            </w:r>
          </w:p>
        </w:tc>
        <w:tc>
          <w:tcPr>
            <w:tcW w:w="1276" w:type="dxa"/>
          </w:tcPr>
          <w:p w14:paraId="65DE6485" w14:textId="2B7295DA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10000000</w:t>
            </w:r>
          </w:p>
        </w:tc>
        <w:tc>
          <w:tcPr>
            <w:tcW w:w="1276" w:type="dxa"/>
          </w:tcPr>
          <w:p w14:paraId="1FC33449" w14:textId="10B8E0A2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11000000</w:t>
            </w:r>
          </w:p>
        </w:tc>
        <w:tc>
          <w:tcPr>
            <w:tcW w:w="1276" w:type="dxa"/>
          </w:tcPr>
          <w:p w14:paraId="1EB99290" w14:textId="0474F5FA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 w:rsidRPr="003C43F2">
              <w:t>10</w:t>
            </w:r>
            <w:r w:rsidRPr="003C43F2">
              <w:rPr>
                <w:b/>
                <w:bCs/>
              </w:rPr>
              <w:t>0</w:t>
            </w:r>
            <w:r>
              <w:rPr>
                <w:b/>
                <w:bCs/>
              </w:rPr>
              <w:t>111</w:t>
            </w:r>
            <w:r w:rsidRPr="003C43F2">
              <w:t>00</w:t>
            </w:r>
          </w:p>
        </w:tc>
        <w:tc>
          <w:tcPr>
            <w:tcW w:w="1842" w:type="dxa"/>
          </w:tcPr>
          <w:p w14:paraId="50386113" w14:textId="22F377CD" w:rsidR="0044754B" w:rsidRPr="003C43F2" w:rsidRDefault="0044754B" w:rsidP="0044754B">
            <w:pPr>
              <w:pStyle w:val="cau"/>
              <w:numPr>
                <w:ilvl w:val="0"/>
                <w:numId w:val="0"/>
              </w:numPr>
              <w:spacing w:after="30"/>
              <w:jc w:val="center"/>
            </w:pPr>
            <w:r>
              <w:t>15</w:t>
            </w:r>
            <w:r w:rsidRPr="00940C06">
              <w:t>9.</w:t>
            </w:r>
            <w:r>
              <w:t>128.192.15</w:t>
            </w:r>
            <w:r>
              <w:t>9</w:t>
            </w:r>
          </w:p>
        </w:tc>
      </w:tr>
    </w:tbl>
    <w:p w14:paraId="3C2CAE02" w14:textId="348088A9" w:rsidR="003C43F2" w:rsidRDefault="00EC0C06" w:rsidP="00AC74ED">
      <w:pPr>
        <w:pStyle w:val="cau"/>
        <w:numPr>
          <w:ilvl w:val="0"/>
          <w:numId w:val="4"/>
        </w:numPr>
        <w:spacing w:after="30"/>
        <w:jc w:val="both"/>
      </w:pPr>
      <w:r>
        <w:t>Mặt nạ mạng con của các nhánh mạng con: 255.255.255.252</w:t>
      </w:r>
    </w:p>
    <w:p w14:paraId="62343CAE" w14:textId="014C754C" w:rsidR="00EC0C06" w:rsidRPr="00940C06" w:rsidRDefault="00EC0C06" w:rsidP="00AC74ED">
      <w:pPr>
        <w:pStyle w:val="cau"/>
        <w:numPr>
          <w:ilvl w:val="0"/>
          <w:numId w:val="4"/>
        </w:numPr>
        <w:spacing w:after="30"/>
      </w:pPr>
      <w:r>
        <w:t>Đ</w:t>
      </w:r>
      <w:r w:rsidRPr="00EC0C06">
        <w:t xml:space="preserve">ịa chỉ mạng con có thể sử dụng là: </w:t>
      </w:r>
      <w:r>
        <w:t>159.128.192.132/26</w:t>
      </w:r>
      <w:r w:rsidRPr="00EC0C06">
        <w:t xml:space="preserve">, </w:t>
      </w:r>
      <w:r>
        <w:t>159.128.192.1</w:t>
      </w:r>
      <w:r>
        <w:t>40</w:t>
      </w:r>
      <w:r>
        <w:t>/26</w:t>
      </w:r>
      <w:r w:rsidRPr="00EC0C06">
        <w:t>,</w:t>
      </w:r>
      <w:r w:rsidR="00AC74ED">
        <w:t xml:space="preserve"> </w:t>
      </w:r>
      <w:r>
        <w:t>159.128.192.1</w:t>
      </w:r>
      <w:r>
        <w:t>48</w:t>
      </w:r>
      <w:r>
        <w:t>/26</w:t>
      </w:r>
      <w:r w:rsidR="007734EA">
        <w:t>.</w:t>
      </w:r>
    </w:p>
    <w:p w14:paraId="3F0C37AA" w14:textId="77777777" w:rsidR="00DB5A85" w:rsidRPr="00940C06" w:rsidRDefault="0020426D" w:rsidP="00045487">
      <w:pPr>
        <w:pStyle w:val="cau"/>
        <w:numPr>
          <w:ilvl w:val="0"/>
          <w:numId w:val="0"/>
        </w:numPr>
        <w:spacing w:after="30"/>
        <w:jc w:val="both"/>
        <w:rPr>
          <w:i/>
        </w:rPr>
      </w:pPr>
      <w:r w:rsidRPr="00940C06">
        <w:rPr>
          <w:b/>
        </w:rPr>
        <w:t xml:space="preserve">Câu </w:t>
      </w:r>
      <w:r w:rsidR="0068049A">
        <w:rPr>
          <w:b/>
        </w:rPr>
        <w:t>6</w:t>
      </w:r>
      <w:r w:rsidRPr="00940C06">
        <w:rPr>
          <w:b/>
        </w:rPr>
        <w:t>:</w:t>
      </w:r>
      <w:r w:rsidRPr="00940C06">
        <w:t xml:space="preserve"> </w:t>
      </w:r>
      <w:r w:rsidR="000B26CD" w:rsidRPr="00940C06">
        <w:t xml:space="preserve">Giả sử địa chỉ mạng ban đầu </w:t>
      </w:r>
      <w:r w:rsidR="005955AD" w:rsidRPr="00940C06">
        <w:t xml:space="preserve">của Khoa CNTT&amp;TT </w:t>
      </w:r>
      <w:r w:rsidR="000B26CD" w:rsidRPr="00940C06">
        <w:t xml:space="preserve">là </w:t>
      </w:r>
      <w:r w:rsidRPr="00940C06">
        <w:t>83</w:t>
      </w:r>
      <w:r w:rsidR="000B26CD" w:rsidRPr="00940C06">
        <w:t>.</w:t>
      </w:r>
      <w:r w:rsidR="009B323F">
        <w:t>64</w:t>
      </w:r>
      <w:r w:rsidR="000B26CD" w:rsidRPr="00940C06">
        <w:t>.</w:t>
      </w:r>
      <w:r w:rsidRPr="00940C06">
        <w:t>0</w:t>
      </w:r>
      <w:r w:rsidR="009B323F">
        <w:t>.0</w:t>
      </w:r>
      <w:r w:rsidR="000B26CD" w:rsidRPr="00940C06">
        <w:t>/</w:t>
      </w:r>
      <w:r w:rsidR="006B3990">
        <w:t>1</w:t>
      </w:r>
      <w:r w:rsidR="009B323F">
        <w:t>1</w:t>
      </w:r>
      <w:r w:rsidR="000B26CD" w:rsidRPr="00940C06">
        <w:t>.</w:t>
      </w:r>
      <w:r w:rsidRPr="00940C06">
        <w:t xml:space="preserve"> </w:t>
      </w:r>
      <w:r w:rsidR="002E08BE" w:rsidRPr="00940C06">
        <w:rPr>
          <w:i/>
        </w:rPr>
        <w:t xml:space="preserve"> </w:t>
      </w:r>
    </w:p>
    <w:p w14:paraId="52C052DE" w14:textId="364A6C5F" w:rsidR="005955AD" w:rsidRPr="00F158A6" w:rsidRDefault="00083224" w:rsidP="00BB2701">
      <w:pPr>
        <w:pStyle w:val="cau"/>
        <w:numPr>
          <w:ilvl w:val="0"/>
          <w:numId w:val="17"/>
        </w:numPr>
        <w:spacing w:before="0" w:after="0"/>
        <w:jc w:val="both"/>
      </w:pPr>
      <w:r w:rsidRPr="00940C06">
        <w:rPr>
          <w:b/>
          <w:color w:val="auto"/>
        </w:rPr>
        <w:t xml:space="preserve">(0,5 điểm) </w:t>
      </w:r>
      <w:r w:rsidR="005955AD" w:rsidRPr="00940C06">
        <w:t xml:space="preserve">Mặt nạ </w:t>
      </w:r>
      <w:r w:rsidR="005955AD" w:rsidRPr="00940C06">
        <w:rPr>
          <w:color w:val="auto"/>
        </w:rPr>
        <w:t>mạng</w:t>
      </w:r>
      <w:r w:rsidR="005955AD" w:rsidRPr="00940C06">
        <w:t xml:space="preserve"> và địa chỉ quảng bá của nhánh mạng ban đầu?</w:t>
      </w:r>
      <w:r w:rsidR="00DB5A85" w:rsidRPr="00940C06">
        <w:t xml:space="preserve"> </w:t>
      </w:r>
      <w:r w:rsidR="002E08BE" w:rsidRPr="00940C06">
        <w:rPr>
          <w:i/>
        </w:rPr>
        <w:t xml:space="preserve"> </w:t>
      </w:r>
    </w:p>
    <w:p w14:paraId="602C3786" w14:textId="2A1983EE" w:rsidR="00F158A6" w:rsidRPr="00F158A6" w:rsidRDefault="00F158A6" w:rsidP="00F158A6">
      <w:pPr>
        <w:pStyle w:val="cau"/>
        <w:numPr>
          <w:ilvl w:val="0"/>
          <w:numId w:val="4"/>
        </w:numPr>
        <w:spacing w:before="0" w:after="0"/>
        <w:jc w:val="both"/>
      </w:pPr>
      <w:r>
        <w:rPr>
          <w:bCs/>
          <w:color w:val="auto"/>
        </w:rPr>
        <w:t>Mặt nạ mạng: 255.224.0.0</w:t>
      </w:r>
    </w:p>
    <w:p w14:paraId="2FE70D97" w14:textId="2D4DFACC" w:rsidR="00F158A6" w:rsidRPr="00F158A6" w:rsidRDefault="00F158A6" w:rsidP="00F158A6">
      <w:pPr>
        <w:pStyle w:val="cau"/>
        <w:numPr>
          <w:ilvl w:val="0"/>
          <w:numId w:val="4"/>
        </w:numPr>
        <w:spacing w:before="0" w:after="0"/>
        <w:jc w:val="both"/>
      </w:pPr>
      <w:r>
        <w:rPr>
          <w:bCs/>
          <w:color w:val="auto"/>
        </w:rPr>
        <w:t>Địa chỉ quảng bá: 83.95.255.255</w:t>
      </w:r>
    </w:p>
    <w:p w14:paraId="24C0B255" w14:textId="75E184EB" w:rsidR="007734EA" w:rsidRDefault="00083224" w:rsidP="00BB2701">
      <w:pPr>
        <w:pStyle w:val="cau"/>
        <w:numPr>
          <w:ilvl w:val="0"/>
          <w:numId w:val="17"/>
        </w:numPr>
        <w:spacing w:before="0" w:after="0"/>
        <w:jc w:val="both"/>
      </w:pPr>
      <w:r w:rsidRPr="00940C06">
        <w:rPr>
          <w:b/>
          <w:color w:val="auto"/>
        </w:rPr>
        <w:t>(</w:t>
      </w:r>
      <w:r w:rsidR="000D7A82" w:rsidRPr="00940C06">
        <w:rPr>
          <w:b/>
          <w:color w:val="auto"/>
        </w:rPr>
        <w:t>1,0</w:t>
      </w:r>
      <w:r w:rsidRPr="00940C06">
        <w:rPr>
          <w:b/>
          <w:color w:val="auto"/>
        </w:rPr>
        <w:t xml:space="preserve"> điểm) </w:t>
      </w:r>
      <w:r w:rsidR="005955AD" w:rsidRPr="00940C06">
        <w:t xml:space="preserve">Giả sử hiện tại Khoa CNTT&amp;TT có </w:t>
      </w:r>
      <w:r w:rsidR="001A2A5A" w:rsidRPr="00940C06">
        <w:t>40</w:t>
      </w:r>
      <w:r w:rsidR="005955AD" w:rsidRPr="00940C06">
        <w:t xml:space="preserve"> phòng thực hành, s</w:t>
      </w:r>
      <w:r w:rsidR="0020426D" w:rsidRPr="00940C06">
        <w:t xml:space="preserve">ố lượng host tối đa trong các </w:t>
      </w:r>
      <w:r w:rsidR="001A2A5A" w:rsidRPr="00940C06">
        <w:t>phòng</w:t>
      </w:r>
      <w:r w:rsidR="0020426D" w:rsidRPr="00940C06">
        <w:t xml:space="preserve"> </w:t>
      </w:r>
      <w:r w:rsidR="005D7125">
        <w:t xml:space="preserve">là </w:t>
      </w:r>
      <w:r w:rsidR="005D7125" w:rsidRPr="002B341F">
        <w:rPr>
          <w:b/>
          <w:i/>
          <w:color w:val="FF0000"/>
        </w:rPr>
        <w:t>W</w:t>
      </w:r>
      <w:r w:rsidR="005D7125">
        <w:t xml:space="preserve">, với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*100=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9+1</m:t>
            </m:r>
          </m:e>
        </m:d>
        <m:r>
          <w:rPr>
            <w:rFonts w:ascii="Cambria Math" w:hAnsi="Cambria Math"/>
          </w:rPr>
          <m:t>*100=1000</m:t>
        </m:r>
      </m:oMath>
      <w:r w:rsidR="0020426D" w:rsidRPr="00940C06">
        <w:t xml:space="preserve">. </w:t>
      </w:r>
      <w:r w:rsidR="000B26CD" w:rsidRPr="00940C06">
        <w:t xml:space="preserve">Trong tương lai, </w:t>
      </w:r>
      <w:r w:rsidR="005955AD" w:rsidRPr="00940C06">
        <w:t xml:space="preserve">hệ thống mạng của Khoa CNTT&amp;TT </w:t>
      </w:r>
      <w:r w:rsidR="000B26CD" w:rsidRPr="00940C06">
        <w:t xml:space="preserve">có thể mở rộng </w:t>
      </w:r>
      <w:r w:rsidR="0020426D" w:rsidRPr="00940C06">
        <w:t>bằng cách tăng số lượ</w:t>
      </w:r>
      <w:r w:rsidR="005955AD" w:rsidRPr="00940C06">
        <w:t>ng các phòng thực hành</w:t>
      </w:r>
      <w:r w:rsidR="000B26CD" w:rsidRPr="00940C06">
        <w:t>. Hãy cho biế</w:t>
      </w:r>
      <w:r w:rsidR="005955AD" w:rsidRPr="00940C06">
        <w:t>t s</w:t>
      </w:r>
      <w:r w:rsidR="000B26CD" w:rsidRPr="00940C06">
        <w:t>ố lượng bit cần dùng để xác định host trong các nhánh mạng con?</w:t>
      </w:r>
      <w:r w:rsidR="005955AD" w:rsidRPr="00940C06">
        <w:t xml:space="preserve"> </w:t>
      </w:r>
      <w:r w:rsidR="000B26CD" w:rsidRPr="00940C06">
        <w:t>Số lượng nhánh mạng con tối đa có thể có?  Vì sao?</w:t>
      </w:r>
      <w:r w:rsidR="001A2A5A" w:rsidRPr="00940C06">
        <w:t xml:space="preserve"> </w:t>
      </w:r>
    </w:p>
    <w:p w14:paraId="3737EDE2" w14:textId="3B7752D2" w:rsidR="00492C99" w:rsidRDefault="00492C99" w:rsidP="007734EA">
      <w:pPr>
        <w:pStyle w:val="cau"/>
        <w:numPr>
          <w:ilvl w:val="0"/>
          <w:numId w:val="0"/>
        </w:numPr>
        <w:spacing w:before="0" w:after="0"/>
        <w:ind w:left="360"/>
        <w:jc w:val="both"/>
        <w:rPr>
          <w:i/>
        </w:rPr>
      </w:pPr>
    </w:p>
    <w:p w14:paraId="26202D51" w14:textId="4B614F6A" w:rsidR="007734EA" w:rsidRPr="007734EA" w:rsidRDefault="007734EA" w:rsidP="007734EA">
      <w:pPr>
        <w:pStyle w:val="cau"/>
        <w:numPr>
          <w:ilvl w:val="0"/>
          <w:numId w:val="0"/>
        </w:numPr>
        <w:spacing w:before="0" w:after="0"/>
        <w:ind w:left="360"/>
        <w:jc w:val="both"/>
        <w:rPr>
          <w:iCs/>
        </w:rPr>
      </w:pPr>
    </w:p>
    <w:p w14:paraId="77ADCBC4" w14:textId="77777777" w:rsidR="00D14B11" w:rsidRPr="00083224" w:rsidRDefault="00D14B11" w:rsidP="00045487">
      <w:pPr>
        <w:spacing w:after="30"/>
        <w:jc w:val="center"/>
        <w:rPr>
          <w:sz w:val="24"/>
        </w:rPr>
      </w:pPr>
      <w:r w:rsidRPr="00083224">
        <w:rPr>
          <w:sz w:val="24"/>
        </w:rPr>
        <w:t>********HẾT********</w:t>
      </w:r>
    </w:p>
    <w:sectPr w:rsidR="00D14B11" w:rsidRPr="00083224" w:rsidSect="00305256">
      <w:footerReference w:type="default" r:id="rId8"/>
      <w:pgSz w:w="11909" w:h="16834" w:code="9"/>
      <w:pgMar w:top="850" w:right="1152" w:bottom="706" w:left="1152" w:header="562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D382" w14:textId="77777777" w:rsidR="003F2F3A" w:rsidRDefault="003F2F3A">
      <w:r>
        <w:separator/>
      </w:r>
    </w:p>
  </w:endnote>
  <w:endnote w:type="continuationSeparator" w:id="0">
    <w:p w14:paraId="7ECCA335" w14:textId="77777777" w:rsidR="003F2F3A" w:rsidRDefault="003F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is SIL">
    <w:altName w:val="Times New Roman"/>
    <w:charset w:val="00"/>
    <w:family w:val="auto"/>
    <w:pitch w:val="variable"/>
    <w:sig w:usb0="A00002FF" w:usb1="5200A1FF" w:usb2="00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46FCB" w14:textId="77777777" w:rsidR="00A3101B" w:rsidRDefault="00A3101B" w:rsidP="00FC40C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0C0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C183" w14:textId="77777777" w:rsidR="003F2F3A" w:rsidRDefault="003F2F3A">
      <w:r>
        <w:separator/>
      </w:r>
    </w:p>
  </w:footnote>
  <w:footnote w:type="continuationSeparator" w:id="0">
    <w:p w14:paraId="1CE48B04" w14:textId="77777777" w:rsidR="003F2F3A" w:rsidRDefault="003F2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82F"/>
    <w:multiLevelType w:val="hybridMultilevel"/>
    <w:tmpl w:val="22881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593B"/>
    <w:multiLevelType w:val="hybridMultilevel"/>
    <w:tmpl w:val="EDF67DF4"/>
    <w:lvl w:ilvl="0" w:tplc="F96C5214">
      <w:start w:val="1"/>
      <w:numFmt w:val="decimal"/>
      <w:pStyle w:val="cau"/>
      <w:lvlText w:val="Câu %1."/>
      <w:lvlJc w:val="left"/>
      <w:pPr>
        <w:tabs>
          <w:tab w:val="num" w:pos="1077"/>
        </w:tabs>
        <w:ind w:left="1077" w:hanging="717"/>
      </w:pPr>
      <w:rPr>
        <w:rFonts w:ascii="Times New Roman" w:hAnsi="Times New Roman" w:hint="default"/>
        <w:b/>
        <w:i w:val="0"/>
      </w:rPr>
    </w:lvl>
    <w:lvl w:ilvl="1" w:tplc="6694A1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3AF2AECC">
      <w:start w:val="1"/>
      <w:numFmt w:val="decimal"/>
      <w:lvlText w:val="Câu %3."/>
      <w:lvlJc w:val="left"/>
      <w:pPr>
        <w:tabs>
          <w:tab w:val="num" w:pos="2887"/>
        </w:tabs>
        <w:ind w:left="2887" w:hanging="907"/>
      </w:pPr>
      <w:rPr>
        <w:rFonts w:ascii="Times New Roman" w:hAnsi="Times New Roman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8921B5"/>
    <w:multiLevelType w:val="hybridMultilevel"/>
    <w:tmpl w:val="AD623C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1F00EF5"/>
    <w:multiLevelType w:val="hybridMultilevel"/>
    <w:tmpl w:val="AF70DC12"/>
    <w:lvl w:ilvl="0" w:tplc="C0505ED2"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F064D"/>
    <w:multiLevelType w:val="hybridMultilevel"/>
    <w:tmpl w:val="F2FA0EB8"/>
    <w:lvl w:ilvl="0" w:tplc="10BAF6A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2C25DA"/>
    <w:multiLevelType w:val="hybridMultilevel"/>
    <w:tmpl w:val="EAE04D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242A13"/>
    <w:multiLevelType w:val="hybridMultilevel"/>
    <w:tmpl w:val="A0568C2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51944FA2"/>
    <w:multiLevelType w:val="hybridMultilevel"/>
    <w:tmpl w:val="605051B2"/>
    <w:lvl w:ilvl="0" w:tplc="1D383E38">
      <w:start w:val="159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C7CCB"/>
    <w:multiLevelType w:val="hybridMultilevel"/>
    <w:tmpl w:val="CF2441D6"/>
    <w:lvl w:ilvl="0" w:tplc="34727E0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02E70"/>
    <w:multiLevelType w:val="hybridMultilevel"/>
    <w:tmpl w:val="8420382A"/>
    <w:lvl w:ilvl="0" w:tplc="F1B431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CD48E0"/>
    <w:multiLevelType w:val="hybridMultilevel"/>
    <w:tmpl w:val="F93E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9383E"/>
    <w:multiLevelType w:val="hybridMultilevel"/>
    <w:tmpl w:val="EAE04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26BF2"/>
    <w:multiLevelType w:val="hybridMultilevel"/>
    <w:tmpl w:val="EAE04D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11"/>
  </w:num>
  <w:num w:numId="11">
    <w:abstractNumId w:val="1"/>
  </w:num>
  <w:num w:numId="12">
    <w:abstractNumId w:val="5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2AE"/>
    <w:rsid w:val="00002137"/>
    <w:rsid w:val="000130FF"/>
    <w:rsid w:val="000141CA"/>
    <w:rsid w:val="00014596"/>
    <w:rsid w:val="00020A9F"/>
    <w:rsid w:val="00021078"/>
    <w:rsid w:val="000222C4"/>
    <w:rsid w:val="00022810"/>
    <w:rsid w:val="00023EB6"/>
    <w:rsid w:val="000245C0"/>
    <w:rsid w:val="00040AFF"/>
    <w:rsid w:val="000411AD"/>
    <w:rsid w:val="0004156E"/>
    <w:rsid w:val="00045487"/>
    <w:rsid w:val="000457D6"/>
    <w:rsid w:val="000525D0"/>
    <w:rsid w:val="00052BEC"/>
    <w:rsid w:val="0005609A"/>
    <w:rsid w:val="0006156B"/>
    <w:rsid w:val="00061B0E"/>
    <w:rsid w:val="00064256"/>
    <w:rsid w:val="00067FA8"/>
    <w:rsid w:val="00070C60"/>
    <w:rsid w:val="00073374"/>
    <w:rsid w:val="000747F4"/>
    <w:rsid w:val="00074DF9"/>
    <w:rsid w:val="00075986"/>
    <w:rsid w:val="00076A80"/>
    <w:rsid w:val="00083224"/>
    <w:rsid w:val="00084FE5"/>
    <w:rsid w:val="00086422"/>
    <w:rsid w:val="00095312"/>
    <w:rsid w:val="000A0613"/>
    <w:rsid w:val="000A2DD8"/>
    <w:rsid w:val="000A59EB"/>
    <w:rsid w:val="000B0622"/>
    <w:rsid w:val="000B26CD"/>
    <w:rsid w:val="000B6F7C"/>
    <w:rsid w:val="000C0FF9"/>
    <w:rsid w:val="000C6996"/>
    <w:rsid w:val="000C6E2F"/>
    <w:rsid w:val="000C6F00"/>
    <w:rsid w:val="000D05BD"/>
    <w:rsid w:val="000D3684"/>
    <w:rsid w:val="000D5F69"/>
    <w:rsid w:val="000D7A82"/>
    <w:rsid w:val="000E05E1"/>
    <w:rsid w:val="000E5EA8"/>
    <w:rsid w:val="000E5EB2"/>
    <w:rsid w:val="000E70CA"/>
    <w:rsid w:val="000F1C09"/>
    <w:rsid w:val="000F1D11"/>
    <w:rsid w:val="000F26DC"/>
    <w:rsid w:val="000F4D83"/>
    <w:rsid w:val="000F533F"/>
    <w:rsid w:val="000F535B"/>
    <w:rsid w:val="000F73C7"/>
    <w:rsid w:val="00100462"/>
    <w:rsid w:val="00100EC0"/>
    <w:rsid w:val="00101298"/>
    <w:rsid w:val="00102A6B"/>
    <w:rsid w:val="001038B6"/>
    <w:rsid w:val="00104065"/>
    <w:rsid w:val="00110F05"/>
    <w:rsid w:val="00112953"/>
    <w:rsid w:val="0011379A"/>
    <w:rsid w:val="0011457B"/>
    <w:rsid w:val="001167C5"/>
    <w:rsid w:val="0011683A"/>
    <w:rsid w:val="001170C5"/>
    <w:rsid w:val="00117670"/>
    <w:rsid w:val="001224D5"/>
    <w:rsid w:val="00130583"/>
    <w:rsid w:val="00130CA8"/>
    <w:rsid w:val="00132255"/>
    <w:rsid w:val="0013339D"/>
    <w:rsid w:val="0013613E"/>
    <w:rsid w:val="00143B9D"/>
    <w:rsid w:val="0014412D"/>
    <w:rsid w:val="0014780A"/>
    <w:rsid w:val="0015644B"/>
    <w:rsid w:val="00156B4F"/>
    <w:rsid w:val="0016093E"/>
    <w:rsid w:val="00160A78"/>
    <w:rsid w:val="00161772"/>
    <w:rsid w:val="00162D35"/>
    <w:rsid w:val="001637F2"/>
    <w:rsid w:val="00172BD5"/>
    <w:rsid w:val="00174D95"/>
    <w:rsid w:val="00177438"/>
    <w:rsid w:val="00180CFE"/>
    <w:rsid w:val="00181288"/>
    <w:rsid w:val="0018216F"/>
    <w:rsid w:val="00182528"/>
    <w:rsid w:val="00185C70"/>
    <w:rsid w:val="0018761E"/>
    <w:rsid w:val="00190765"/>
    <w:rsid w:val="00191F11"/>
    <w:rsid w:val="00196FCF"/>
    <w:rsid w:val="00197244"/>
    <w:rsid w:val="001A17BC"/>
    <w:rsid w:val="001A2A5A"/>
    <w:rsid w:val="001A4833"/>
    <w:rsid w:val="001A63AC"/>
    <w:rsid w:val="001B298E"/>
    <w:rsid w:val="001B3E36"/>
    <w:rsid w:val="001B6FE0"/>
    <w:rsid w:val="001C787F"/>
    <w:rsid w:val="001C79C0"/>
    <w:rsid w:val="001D02ED"/>
    <w:rsid w:val="001D2B70"/>
    <w:rsid w:val="001D4CD5"/>
    <w:rsid w:val="001D4DAB"/>
    <w:rsid w:val="001D5625"/>
    <w:rsid w:val="001D585B"/>
    <w:rsid w:val="001D5DAD"/>
    <w:rsid w:val="001D5E4D"/>
    <w:rsid w:val="001D68FC"/>
    <w:rsid w:val="001E1FC9"/>
    <w:rsid w:val="001E3294"/>
    <w:rsid w:val="001E3F79"/>
    <w:rsid w:val="001E4580"/>
    <w:rsid w:val="001F022C"/>
    <w:rsid w:val="001F0860"/>
    <w:rsid w:val="001F20CB"/>
    <w:rsid w:val="001F5B35"/>
    <w:rsid w:val="001F6AC7"/>
    <w:rsid w:val="001F7462"/>
    <w:rsid w:val="00201B62"/>
    <w:rsid w:val="00203682"/>
    <w:rsid w:val="0020426D"/>
    <w:rsid w:val="0020639D"/>
    <w:rsid w:val="00206572"/>
    <w:rsid w:val="00206986"/>
    <w:rsid w:val="002075BF"/>
    <w:rsid w:val="00207809"/>
    <w:rsid w:val="00210B04"/>
    <w:rsid w:val="002118FA"/>
    <w:rsid w:val="0021461E"/>
    <w:rsid w:val="00214CDD"/>
    <w:rsid w:val="002152CD"/>
    <w:rsid w:val="00221414"/>
    <w:rsid w:val="00222CCC"/>
    <w:rsid w:val="002259DB"/>
    <w:rsid w:val="00230260"/>
    <w:rsid w:val="00236AF6"/>
    <w:rsid w:val="00236C4D"/>
    <w:rsid w:val="00237D9F"/>
    <w:rsid w:val="00240C00"/>
    <w:rsid w:val="00243B7A"/>
    <w:rsid w:val="002454D4"/>
    <w:rsid w:val="00246007"/>
    <w:rsid w:val="00247D15"/>
    <w:rsid w:val="002542C9"/>
    <w:rsid w:val="00254623"/>
    <w:rsid w:val="00255D56"/>
    <w:rsid w:val="00260140"/>
    <w:rsid w:val="00261611"/>
    <w:rsid w:val="00262946"/>
    <w:rsid w:val="00264A13"/>
    <w:rsid w:val="00266764"/>
    <w:rsid w:val="00267469"/>
    <w:rsid w:val="0027349B"/>
    <w:rsid w:val="00273DF0"/>
    <w:rsid w:val="00276034"/>
    <w:rsid w:val="0027652A"/>
    <w:rsid w:val="00277ADD"/>
    <w:rsid w:val="0028029E"/>
    <w:rsid w:val="00280B8D"/>
    <w:rsid w:val="00282D0A"/>
    <w:rsid w:val="00283321"/>
    <w:rsid w:val="0028655D"/>
    <w:rsid w:val="00291B68"/>
    <w:rsid w:val="002933B4"/>
    <w:rsid w:val="002937EF"/>
    <w:rsid w:val="00295CB7"/>
    <w:rsid w:val="002A2460"/>
    <w:rsid w:val="002A24C1"/>
    <w:rsid w:val="002A35C6"/>
    <w:rsid w:val="002A3E7D"/>
    <w:rsid w:val="002A4578"/>
    <w:rsid w:val="002B06C0"/>
    <w:rsid w:val="002B0F5E"/>
    <w:rsid w:val="002B1218"/>
    <w:rsid w:val="002C2E01"/>
    <w:rsid w:val="002C5054"/>
    <w:rsid w:val="002C656F"/>
    <w:rsid w:val="002D0913"/>
    <w:rsid w:val="002D1A69"/>
    <w:rsid w:val="002D2CB8"/>
    <w:rsid w:val="002D405A"/>
    <w:rsid w:val="002D45D5"/>
    <w:rsid w:val="002D5E94"/>
    <w:rsid w:val="002E02D0"/>
    <w:rsid w:val="002E08BE"/>
    <w:rsid w:val="002E0F90"/>
    <w:rsid w:val="002E31D1"/>
    <w:rsid w:val="002E4D4F"/>
    <w:rsid w:val="002E6073"/>
    <w:rsid w:val="002E6306"/>
    <w:rsid w:val="002E6AE3"/>
    <w:rsid w:val="002E6B1D"/>
    <w:rsid w:val="002F0291"/>
    <w:rsid w:val="002F21CE"/>
    <w:rsid w:val="002F3610"/>
    <w:rsid w:val="002F4130"/>
    <w:rsid w:val="002F4731"/>
    <w:rsid w:val="002F574E"/>
    <w:rsid w:val="002F7C96"/>
    <w:rsid w:val="003020FA"/>
    <w:rsid w:val="00304970"/>
    <w:rsid w:val="003051D3"/>
    <w:rsid w:val="00305256"/>
    <w:rsid w:val="00305691"/>
    <w:rsid w:val="00306BBC"/>
    <w:rsid w:val="00310CC1"/>
    <w:rsid w:val="0031248C"/>
    <w:rsid w:val="0031544A"/>
    <w:rsid w:val="00324BAB"/>
    <w:rsid w:val="00326B8D"/>
    <w:rsid w:val="00330EB4"/>
    <w:rsid w:val="0034046B"/>
    <w:rsid w:val="00346C7E"/>
    <w:rsid w:val="00350D55"/>
    <w:rsid w:val="0035149D"/>
    <w:rsid w:val="00352A36"/>
    <w:rsid w:val="00354D82"/>
    <w:rsid w:val="003578E0"/>
    <w:rsid w:val="0035794B"/>
    <w:rsid w:val="0036309A"/>
    <w:rsid w:val="0036421B"/>
    <w:rsid w:val="003657DF"/>
    <w:rsid w:val="0036788C"/>
    <w:rsid w:val="00373126"/>
    <w:rsid w:val="00374A04"/>
    <w:rsid w:val="0038007E"/>
    <w:rsid w:val="00381975"/>
    <w:rsid w:val="003868D2"/>
    <w:rsid w:val="0039261D"/>
    <w:rsid w:val="00394A82"/>
    <w:rsid w:val="00395190"/>
    <w:rsid w:val="003965F3"/>
    <w:rsid w:val="003A0ED3"/>
    <w:rsid w:val="003A52E6"/>
    <w:rsid w:val="003A5E2B"/>
    <w:rsid w:val="003B3915"/>
    <w:rsid w:val="003B625F"/>
    <w:rsid w:val="003C06CE"/>
    <w:rsid w:val="003C325B"/>
    <w:rsid w:val="003C43F2"/>
    <w:rsid w:val="003D3412"/>
    <w:rsid w:val="003D493A"/>
    <w:rsid w:val="003D543B"/>
    <w:rsid w:val="003D693B"/>
    <w:rsid w:val="003D74B6"/>
    <w:rsid w:val="003D7D69"/>
    <w:rsid w:val="003E2025"/>
    <w:rsid w:val="003E262E"/>
    <w:rsid w:val="003E6280"/>
    <w:rsid w:val="003E662A"/>
    <w:rsid w:val="003E6A46"/>
    <w:rsid w:val="003F0D72"/>
    <w:rsid w:val="003F19C8"/>
    <w:rsid w:val="003F2F3A"/>
    <w:rsid w:val="00402441"/>
    <w:rsid w:val="00404D49"/>
    <w:rsid w:val="004055D2"/>
    <w:rsid w:val="00406E7B"/>
    <w:rsid w:val="00411943"/>
    <w:rsid w:val="00411AAD"/>
    <w:rsid w:val="0041713E"/>
    <w:rsid w:val="00425F9A"/>
    <w:rsid w:val="00426904"/>
    <w:rsid w:val="00427D83"/>
    <w:rsid w:val="00430888"/>
    <w:rsid w:val="0043196D"/>
    <w:rsid w:val="00432AA5"/>
    <w:rsid w:val="00433EB2"/>
    <w:rsid w:val="004360C0"/>
    <w:rsid w:val="00441660"/>
    <w:rsid w:val="004457CF"/>
    <w:rsid w:val="0044628C"/>
    <w:rsid w:val="0044754B"/>
    <w:rsid w:val="00447CE0"/>
    <w:rsid w:val="00447DED"/>
    <w:rsid w:val="00455286"/>
    <w:rsid w:val="00456370"/>
    <w:rsid w:val="00456B97"/>
    <w:rsid w:val="00456F6E"/>
    <w:rsid w:val="00460A13"/>
    <w:rsid w:val="004634CA"/>
    <w:rsid w:val="00463842"/>
    <w:rsid w:val="00465059"/>
    <w:rsid w:val="004701E2"/>
    <w:rsid w:val="004752B3"/>
    <w:rsid w:val="004763EC"/>
    <w:rsid w:val="00476A2C"/>
    <w:rsid w:val="00477C37"/>
    <w:rsid w:val="00477FB9"/>
    <w:rsid w:val="004811D0"/>
    <w:rsid w:val="00483C11"/>
    <w:rsid w:val="00485A82"/>
    <w:rsid w:val="00487778"/>
    <w:rsid w:val="00487F37"/>
    <w:rsid w:val="00492152"/>
    <w:rsid w:val="004922FD"/>
    <w:rsid w:val="00492C99"/>
    <w:rsid w:val="0049386E"/>
    <w:rsid w:val="004950F1"/>
    <w:rsid w:val="00496058"/>
    <w:rsid w:val="004966A0"/>
    <w:rsid w:val="004A30CA"/>
    <w:rsid w:val="004A4E95"/>
    <w:rsid w:val="004B4C1C"/>
    <w:rsid w:val="004B59FB"/>
    <w:rsid w:val="004B6DAE"/>
    <w:rsid w:val="004C06D3"/>
    <w:rsid w:val="004C199F"/>
    <w:rsid w:val="004C4539"/>
    <w:rsid w:val="004C477A"/>
    <w:rsid w:val="004D2DD6"/>
    <w:rsid w:val="004D2F23"/>
    <w:rsid w:val="004D6716"/>
    <w:rsid w:val="004E1193"/>
    <w:rsid w:val="004E1ABF"/>
    <w:rsid w:val="004E27B2"/>
    <w:rsid w:val="004E3185"/>
    <w:rsid w:val="004E3C35"/>
    <w:rsid w:val="004E430F"/>
    <w:rsid w:val="004E4946"/>
    <w:rsid w:val="004E7AAA"/>
    <w:rsid w:val="004F2190"/>
    <w:rsid w:val="004F33AD"/>
    <w:rsid w:val="004F3454"/>
    <w:rsid w:val="004F5F75"/>
    <w:rsid w:val="004F6DA6"/>
    <w:rsid w:val="004F76F6"/>
    <w:rsid w:val="005002F3"/>
    <w:rsid w:val="0050178D"/>
    <w:rsid w:val="00506C92"/>
    <w:rsid w:val="00506CD3"/>
    <w:rsid w:val="005129CA"/>
    <w:rsid w:val="005133BA"/>
    <w:rsid w:val="005152F2"/>
    <w:rsid w:val="0051640E"/>
    <w:rsid w:val="00516E8F"/>
    <w:rsid w:val="00517C26"/>
    <w:rsid w:val="00520B2C"/>
    <w:rsid w:val="00523EFD"/>
    <w:rsid w:val="0052650D"/>
    <w:rsid w:val="00532F90"/>
    <w:rsid w:val="00535BED"/>
    <w:rsid w:val="00536F2B"/>
    <w:rsid w:val="00540644"/>
    <w:rsid w:val="00541F84"/>
    <w:rsid w:val="00545382"/>
    <w:rsid w:val="00554980"/>
    <w:rsid w:val="00554F90"/>
    <w:rsid w:val="00561B83"/>
    <w:rsid w:val="00562C93"/>
    <w:rsid w:val="005642A2"/>
    <w:rsid w:val="00565D63"/>
    <w:rsid w:val="00566128"/>
    <w:rsid w:val="00566E95"/>
    <w:rsid w:val="005679E3"/>
    <w:rsid w:val="00571090"/>
    <w:rsid w:val="005739CD"/>
    <w:rsid w:val="00573C74"/>
    <w:rsid w:val="005753F4"/>
    <w:rsid w:val="00575C1E"/>
    <w:rsid w:val="0057620D"/>
    <w:rsid w:val="00580EAB"/>
    <w:rsid w:val="005821EB"/>
    <w:rsid w:val="00582FE8"/>
    <w:rsid w:val="00583030"/>
    <w:rsid w:val="00584F7B"/>
    <w:rsid w:val="00586823"/>
    <w:rsid w:val="00592DC7"/>
    <w:rsid w:val="005955AD"/>
    <w:rsid w:val="005A087A"/>
    <w:rsid w:val="005A4463"/>
    <w:rsid w:val="005A5AFE"/>
    <w:rsid w:val="005B4BDE"/>
    <w:rsid w:val="005B52AE"/>
    <w:rsid w:val="005B6F42"/>
    <w:rsid w:val="005C4DBC"/>
    <w:rsid w:val="005C5190"/>
    <w:rsid w:val="005C5884"/>
    <w:rsid w:val="005D0004"/>
    <w:rsid w:val="005D0DE6"/>
    <w:rsid w:val="005D3624"/>
    <w:rsid w:val="005D7125"/>
    <w:rsid w:val="005E2A29"/>
    <w:rsid w:val="005E32F7"/>
    <w:rsid w:val="005E41FB"/>
    <w:rsid w:val="005E4933"/>
    <w:rsid w:val="005E673D"/>
    <w:rsid w:val="005E6D6B"/>
    <w:rsid w:val="005F1E68"/>
    <w:rsid w:val="005F31CA"/>
    <w:rsid w:val="005F3C8E"/>
    <w:rsid w:val="005F5246"/>
    <w:rsid w:val="005F681D"/>
    <w:rsid w:val="0060144E"/>
    <w:rsid w:val="0060374A"/>
    <w:rsid w:val="0060584A"/>
    <w:rsid w:val="00611DB0"/>
    <w:rsid w:val="00616F66"/>
    <w:rsid w:val="00617F51"/>
    <w:rsid w:val="00620B57"/>
    <w:rsid w:val="00623CA1"/>
    <w:rsid w:val="00623F6B"/>
    <w:rsid w:val="00623F8A"/>
    <w:rsid w:val="0062500E"/>
    <w:rsid w:val="00626679"/>
    <w:rsid w:val="006266C9"/>
    <w:rsid w:val="006271D3"/>
    <w:rsid w:val="00633291"/>
    <w:rsid w:val="006353FB"/>
    <w:rsid w:val="00636B75"/>
    <w:rsid w:val="006421C2"/>
    <w:rsid w:val="00642A30"/>
    <w:rsid w:val="006465D8"/>
    <w:rsid w:val="00650C8A"/>
    <w:rsid w:val="00656837"/>
    <w:rsid w:val="006570EE"/>
    <w:rsid w:val="006612C9"/>
    <w:rsid w:val="006631A8"/>
    <w:rsid w:val="006656E3"/>
    <w:rsid w:val="00665C3F"/>
    <w:rsid w:val="00672315"/>
    <w:rsid w:val="00674CEA"/>
    <w:rsid w:val="00675605"/>
    <w:rsid w:val="00676338"/>
    <w:rsid w:val="0068049A"/>
    <w:rsid w:val="006810E9"/>
    <w:rsid w:val="00682DA5"/>
    <w:rsid w:val="00683DA5"/>
    <w:rsid w:val="006921D0"/>
    <w:rsid w:val="006963F5"/>
    <w:rsid w:val="00697616"/>
    <w:rsid w:val="006A1C5B"/>
    <w:rsid w:val="006A4371"/>
    <w:rsid w:val="006A486D"/>
    <w:rsid w:val="006A4FE5"/>
    <w:rsid w:val="006B1F56"/>
    <w:rsid w:val="006B3670"/>
    <w:rsid w:val="006B3990"/>
    <w:rsid w:val="006B3ED1"/>
    <w:rsid w:val="006C2E4D"/>
    <w:rsid w:val="006D377D"/>
    <w:rsid w:val="006D44BE"/>
    <w:rsid w:val="006D44EF"/>
    <w:rsid w:val="006D7EF1"/>
    <w:rsid w:val="006E094D"/>
    <w:rsid w:val="006E3650"/>
    <w:rsid w:val="006E73DE"/>
    <w:rsid w:val="006F0A53"/>
    <w:rsid w:val="006F13D1"/>
    <w:rsid w:val="006F33DC"/>
    <w:rsid w:val="006F5175"/>
    <w:rsid w:val="00701081"/>
    <w:rsid w:val="00702A63"/>
    <w:rsid w:val="00703001"/>
    <w:rsid w:val="00703F12"/>
    <w:rsid w:val="00711C04"/>
    <w:rsid w:val="007132E2"/>
    <w:rsid w:val="007142F7"/>
    <w:rsid w:val="00715595"/>
    <w:rsid w:val="007202A6"/>
    <w:rsid w:val="00720579"/>
    <w:rsid w:val="0072102D"/>
    <w:rsid w:val="00723271"/>
    <w:rsid w:val="007238E6"/>
    <w:rsid w:val="00730948"/>
    <w:rsid w:val="0073228A"/>
    <w:rsid w:val="00734773"/>
    <w:rsid w:val="007353F4"/>
    <w:rsid w:val="007400BE"/>
    <w:rsid w:val="00740C21"/>
    <w:rsid w:val="007435E3"/>
    <w:rsid w:val="00745B58"/>
    <w:rsid w:val="00754392"/>
    <w:rsid w:val="00763CC3"/>
    <w:rsid w:val="0076429D"/>
    <w:rsid w:val="00764FB8"/>
    <w:rsid w:val="007708F3"/>
    <w:rsid w:val="007734EA"/>
    <w:rsid w:val="00774F60"/>
    <w:rsid w:val="00775502"/>
    <w:rsid w:val="007908A1"/>
    <w:rsid w:val="007938EA"/>
    <w:rsid w:val="00796862"/>
    <w:rsid w:val="00797752"/>
    <w:rsid w:val="007A217E"/>
    <w:rsid w:val="007A2698"/>
    <w:rsid w:val="007A62DA"/>
    <w:rsid w:val="007B37F0"/>
    <w:rsid w:val="007B57E8"/>
    <w:rsid w:val="007B70F3"/>
    <w:rsid w:val="007B7AF3"/>
    <w:rsid w:val="007C0E2B"/>
    <w:rsid w:val="007C1B76"/>
    <w:rsid w:val="007C3581"/>
    <w:rsid w:val="007C5146"/>
    <w:rsid w:val="007C740F"/>
    <w:rsid w:val="007D32C0"/>
    <w:rsid w:val="007D387F"/>
    <w:rsid w:val="007D750E"/>
    <w:rsid w:val="007E0395"/>
    <w:rsid w:val="007E1BB7"/>
    <w:rsid w:val="007E251E"/>
    <w:rsid w:val="007E4879"/>
    <w:rsid w:val="007E6204"/>
    <w:rsid w:val="007F26B7"/>
    <w:rsid w:val="007F2A23"/>
    <w:rsid w:val="007F2E4E"/>
    <w:rsid w:val="007F3828"/>
    <w:rsid w:val="007F3ADA"/>
    <w:rsid w:val="007F3E96"/>
    <w:rsid w:val="007F4632"/>
    <w:rsid w:val="00800569"/>
    <w:rsid w:val="00801356"/>
    <w:rsid w:val="008022CD"/>
    <w:rsid w:val="00804F56"/>
    <w:rsid w:val="00805566"/>
    <w:rsid w:val="008100E6"/>
    <w:rsid w:val="0081028D"/>
    <w:rsid w:val="00811BF1"/>
    <w:rsid w:val="00816453"/>
    <w:rsid w:val="00817106"/>
    <w:rsid w:val="00817804"/>
    <w:rsid w:val="00823079"/>
    <w:rsid w:val="008241CB"/>
    <w:rsid w:val="008263A9"/>
    <w:rsid w:val="00831537"/>
    <w:rsid w:val="0083193B"/>
    <w:rsid w:val="00833A43"/>
    <w:rsid w:val="00834527"/>
    <w:rsid w:val="008358C4"/>
    <w:rsid w:val="00836C62"/>
    <w:rsid w:val="00836CBD"/>
    <w:rsid w:val="00841514"/>
    <w:rsid w:val="00841B21"/>
    <w:rsid w:val="00842039"/>
    <w:rsid w:val="0084626F"/>
    <w:rsid w:val="00850927"/>
    <w:rsid w:val="008510D9"/>
    <w:rsid w:val="0085232B"/>
    <w:rsid w:val="0085681A"/>
    <w:rsid w:val="00857380"/>
    <w:rsid w:val="00857D8F"/>
    <w:rsid w:val="00862CC9"/>
    <w:rsid w:val="00863C80"/>
    <w:rsid w:val="0088155C"/>
    <w:rsid w:val="008836D4"/>
    <w:rsid w:val="00884B95"/>
    <w:rsid w:val="00890CDE"/>
    <w:rsid w:val="008919B8"/>
    <w:rsid w:val="00893344"/>
    <w:rsid w:val="00893442"/>
    <w:rsid w:val="008A19ED"/>
    <w:rsid w:val="008A3096"/>
    <w:rsid w:val="008A3685"/>
    <w:rsid w:val="008B29AA"/>
    <w:rsid w:val="008B41D4"/>
    <w:rsid w:val="008B5721"/>
    <w:rsid w:val="008B78EC"/>
    <w:rsid w:val="008C14C1"/>
    <w:rsid w:val="008C6345"/>
    <w:rsid w:val="008C7C3F"/>
    <w:rsid w:val="008C7CFC"/>
    <w:rsid w:val="008D1B6F"/>
    <w:rsid w:val="008D35FE"/>
    <w:rsid w:val="008D5028"/>
    <w:rsid w:val="008E1D39"/>
    <w:rsid w:val="008E4B22"/>
    <w:rsid w:val="008E5016"/>
    <w:rsid w:val="008E61F1"/>
    <w:rsid w:val="008E6F23"/>
    <w:rsid w:val="008F0702"/>
    <w:rsid w:val="008F2EB3"/>
    <w:rsid w:val="008F4D3B"/>
    <w:rsid w:val="008F6E2E"/>
    <w:rsid w:val="009030B5"/>
    <w:rsid w:val="00904CE1"/>
    <w:rsid w:val="00907ABD"/>
    <w:rsid w:val="009135B8"/>
    <w:rsid w:val="00913A71"/>
    <w:rsid w:val="009144EB"/>
    <w:rsid w:val="00916F23"/>
    <w:rsid w:val="00920617"/>
    <w:rsid w:val="00920BF4"/>
    <w:rsid w:val="009217A1"/>
    <w:rsid w:val="00923A9B"/>
    <w:rsid w:val="00923CE2"/>
    <w:rsid w:val="00923F83"/>
    <w:rsid w:val="009258A7"/>
    <w:rsid w:val="0092792A"/>
    <w:rsid w:val="00930A3E"/>
    <w:rsid w:val="00931D9F"/>
    <w:rsid w:val="00931E51"/>
    <w:rsid w:val="00932803"/>
    <w:rsid w:val="00932A4A"/>
    <w:rsid w:val="00933CDD"/>
    <w:rsid w:val="00937620"/>
    <w:rsid w:val="00940C06"/>
    <w:rsid w:val="009431E8"/>
    <w:rsid w:val="00943512"/>
    <w:rsid w:val="00944762"/>
    <w:rsid w:val="0094579D"/>
    <w:rsid w:val="00946228"/>
    <w:rsid w:val="00946BE1"/>
    <w:rsid w:val="00950A29"/>
    <w:rsid w:val="00951F5B"/>
    <w:rsid w:val="00953577"/>
    <w:rsid w:val="009537CD"/>
    <w:rsid w:val="0095497E"/>
    <w:rsid w:val="0095780C"/>
    <w:rsid w:val="00960EA4"/>
    <w:rsid w:val="00961F91"/>
    <w:rsid w:val="00964AED"/>
    <w:rsid w:val="0096522A"/>
    <w:rsid w:val="00972DF4"/>
    <w:rsid w:val="009731AB"/>
    <w:rsid w:val="00973888"/>
    <w:rsid w:val="00973E20"/>
    <w:rsid w:val="00974831"/>
    <w:rsid w:val="00975F53"/>
    <w:rsid w:val="00977825"/>
    <w:rsid w:val="00982783"/>
    <w:rsid w:val="00982A1D"/>
    <w:rsid w:val="00984576"/>
    <w:rsid w:val="009845F1"/>
    <w:rsid w:val="00986F19"/>
    <w:rsid w:val="00987C1F"/>
    <w:rsid w:val="009900A8"/>
    <w:rsid w:val="00990DC8"/>
    <w:rsid w:val="009927C4"/>
    <w:rsid w:val="00992AF0"/>
    <w:rsid w:val="00993888"/>
    <w:rsid w:val="00995A5D"/>
    <w:rsid w:val="00996B58"/>
    <w:rsid w:val="00997DA5"/>
    <w:rsid w:val="00997FB0"/>
    <w:rsid w:val="009A0C28"/>
    <w:rsid w:val="009A5278"/>
    <w:rsid w:val="009A6F76"/>
    <w:rsid w:val="009A7498"/>
    <w:rsid w:val="009B323F"/>
    <w:rsid w:val="009B42AD"/>
    <w:rsid w:val="009B74B5"/>
    <w:rsid w:val="009C238A"/>
    <w:rsid w:val="009C6D5C"/>
    <w:rsid w:val="009D1697"/>
    <w:rsid w:val="009D6AB6"/>
    <w:rsid w:val="009E2673"/>
    <w:rsid w:val="009E3036"/>
    <w:rsid w:val="009E3412"/>
    <w:rsid w:val="009E3AD9"/>
    <w:rsid w:val="009E6D65"/>
    <w:rsid w:val="009F018F"/>
    <w:rsid w:val="009F2903"/>
    <w:rsid w:val="009F350F"/>
    <w:rsid w:val="009F3C79"/>
    <w:rsid w:val="009F4224"/>
    <w:rsid w:val="00A00975"/>
    <w:rsid w:val="00A01C01"/>
    <w:rsid w:val="00A01E2B"/>
    <w:rsid w:val="00A01FC1"/>
    <w:rsid w:val="00A025C0"/>
    <w:rsid w:val="00A02FBC"/>
    <w:rsid w:val="00A157B4"/>
    <w:rsid w:val="00A207DF"/>
    <w:rsid w:val="00A21AD3"/>
    <w:rsid w:val="00A21FDB"/>
    <w:rsid w:val="00A25115"/>
    <w:rsid w:val="00A25A2E"/>
    <w:rsid w:val="00A27A12"/>
    <w:rsid w:val="00A3021B"/>
    <w:rsid w:val="00A309E4"/>
    <w:rsid w:val="00A3101B"/>
    <w:rsid w:val="00A312F8"/>
    <w:rsid w:val="00A31D86"/>
    <w:rsid w:val="00A36A4E"/>
    <w:rsid w:val="00A3723B"/>
    <w:rsid w:val="00A37414"/>
    <w:rsid w:val="00A37D2A"/>
    <w:rsid w:val="00A514FE"/>
    <w:rsid w:val="00A52DD4"/>
    <w:rsid w:val="00A53709"/>
    <w:rsid w:val="00A5688B"/>
    <w:rsid w:val="00A65201"/>
    <w:rsid w:val="00A660A9"/>
    <w:rsid w:val="00A7001E"/>
    <w:rsid w:val="00A71D26"/>
    <w:rsid w:val="00A747DA"/>
    <w:rsid w:val="00A80D2F"/>
    <w:rsid w:val="00A83ADC"/>
    <w:rsid w:val="00A87919"/>
    <w:rsid w:val="00A92FB4"/>
    <w:rsid w:val="00A945BC"/>
    <w:rsid w:val="00A96B99"/>
    <w:rsid w:val="00AA1774"/>
    <w:rsid w:val="00AA1E0C"/>
    <w:rsid w:val="00AA5D18"/>
    <w:rsid w:val="00AA6631"/>
    <w:rsid w:val="00AA6F18"/>
    <w:rsid w:val="00AA754B"/>
    <w:rsid w:val="00AB20B2"/>
    <w:rsid w:val="00AB5D41"/>
    <w:rsid w:val="00AC36C9"/>
    <w:rsid w:val="00AC5DF9"/>
    <w:rsid w:val="00AC74ED"/>
    <w:rsid w:val="00AD62ED"/>
    <w:rsid w:val="00AE40E8"/>
    <w:rsid w:val="00AE4D59"/>
    <w:rsid w:val="00AE5D1F"/>
    <w:rsid w:val="00AE7BE1"/>
    <w:rsid w:val="00AF5E26"/>
    <w:rsid w:val="00B03808"/>
    <w:rsid w:val="00B03D8F"/>
    <w:rsid w:val="00B075B4"/>
    <w:rsid w:val="00B14E93"/>
    <w:rsid w:val="00B15EB3"/>
    <w:rsid w:val="00B21755"/>
    <w:rsid w:val="00B278B0"/>
    <w:rsid w:val="00B316E0"/>
    <w:rsid w:val="00B324A3"/>
    <w:rsid w:val="00B3669D"/>
    <w:rsid w:val="00B36B77"/>
    <w:rsid w:val="00B429F3"/>
    <w:rsid w:val="00B50092"/>
    <w:rsid w:val="00B533D1"/>
    <w:rsid w:val="00B54800"/>
    <w:rsid w:val="00B56672"/>
    <w:rsid w:val="00B608B9"/>
    <w:rsid w:val="00B63A8D"/>
    <w:rsid w:val="00B72ACE"/>
    <w:rsid w:val="00B834E4"/>
    <w:rsid w:val="00B84DC8"/>
    <w:rsid w:val="00B86F3E"/>
    <w:rsid w:val="00B877D8"/>
    <w:rsid w:val="00B87FBB"/>
    <w:rsid w:val="00B90BFA"/>
    <w:rsid w:val="00B93B95"/>
    <w:rsid w:val="00B97617"/>
    <w:rsid w:val="00BA7CA1"/>
    <w:rsid w:val="00BB1EE3"/>
    <w:rsid w:val="00BB23F5"/>
    <w:rsid w:val="00BB2701"/>
    <w:rsid w:val="00BC0318"/>
    <w:rsid w:val="00BC1735"/>
    <w:rsid w:val="00BC64B7"/>
    <w:rsid w:val="00BD38C2"/>
    <w:rsid w:val="00BD5BFB"/>
    <w:rsid w:val="00BD73CD"/>
    <w:rsid w:val="00BE32C9"/>
    <w:rsid w:val="00BE390F"/>
    <w:rsid w:val="00BE475B"/>
    <w:rsid w:val="00BE6A7E"/>
    <w:rsid w:val="00BE6CD7"/>
    <w:rsid w:val="00BF3FB4"/>
    <w:rsid w:val="00BF5CBD"/>
    <w:rsid w:val="00BF6CC3"/>
    <w:rsid w:val="00BF7BED"/>
    <w:rsid w:val="00C015A6"/>
    <w:rsid w:val="00C0627C"/>
    <w:rsid w:val="00C0724B"/>
    <w:rsid w:val="00C10289"/>
    <w:rsid w:val="00C104BA"/>
    <w:rsid w:val="00C10917"/>
    <w:rsid w:val="00C1176F"/>
    <w:rsid w:val="00C11EF2"/>
    <w:rsid w:val="00C12244"/>
    <w:rsid w:val="00C13B41"/>
    <w:rsid w:val="00C13BA5"/>
    <w:rsid w:val="00C1408C"/>
    <w:rsid w:val="00C14C37"/>
    <w:rsid w:val="00C202AA"/>
    <w:rsid w:val="00C20E86"/>
    <w:rsid w:val="00C30F23"/>
    <w:rsid w:val="00C33043"/>
    <w:rsid w:val="00C40732"/>
    <w:rsid w:val="00C41EA9"/>
    <w:rsid w:val="00C51094"/>
    <w:rsid w:val="00C56548"/>
    <w:rsid w:val="00C64136"/>
    <w:rsid w:val="00C650FC"/>
    <w:rsid w:val="00C67914"/>
    <w:rsid w:val="00C74A6D"/>
    <w:rsid w:val="00C806D7"/>
    <w:rsid w:val="00C81C36"/>
    <w:rsid w:val="00C83D55"/>
    <w:rsid w:val="00C9146F"/>
    <w:rsid w:val="00C918BD"/>
    <w:rsid w:val="00C93395"/>
    <w:rsid w:val="00C935C3"/>
    <w:rsid w:val="00C93AF7"/>
    <w:rsid w:val="00C940AC"/>
    <w:rsid w:val="00CA1497"/>
    <w:rsid w:val="00CA41E8"/>
    <w:rsid w:val="00CA73F6"/>
    <w:rsid w:val="00CB08C1"/>
    <w:rsid w:val="00CB53EC"/>
    <w:rsid w:val="00CB74A8"/>
    <w:rsid w:val="00CB74E6"/>
    <w:rsid w:val="00CC17EE"/>
    <w:rsid w:val="00CC3469"/>
    <w:rsid w:val="00CD2B8A"/>
    <w:rsid w:val="00CD3F15"/>
    <w:rsid w:val="00CD4CBB"/>
    <w:rsid w:val="00CD7509"/>
    <w:rsid w:val="00CE3A43"/>
    <w:rsid w:val="00CE6480"/>
    <w:rsid w:val="00CF2AE6"/>
    <w:rsid w:val="00CF4100"/>
    <w:rsid w:val="00CF5914"/>
    <w:rsid w:val="00CF70BC"/>
    <w:rsid w:val="00D04511"/>
    <w:rsid w:val="00D05A28"/>
    <w:rsid w:val="00D05E11"/>
    <w:rsid w:val="00D06050"/>
    <w:rsid w:val="00D10CAE"/>
    <w:rsid w:val="00D14B11"/>
    <w:rsid w:val="00D156BC"/>
    <w:rsid w:val="00D1670F"/>
    <w:rsid w:val="00D17CF6"/>
    <w:rsid w:val="00D30C94"/>
    <w:rsid w:val="00D31347"/>
    <w:rsid w:val="00D3248D"/>
    <w:rsid w:val="00D339CA"/>
    <w:rsid w:val="00D34B6C"/>
    <w:rsid w:val="00D402FC"/>
    <w:rsid w:val="00D45B4A"/>
    <w:rsid w:val="00D54B4D"/>
    <w:rsid w:val="00D55B7A"/>
    <w:rsid w:val="00D5785C"/>
    <w:rsid w:val="00D57F9F"/>
    <w:rsid w:val="00D60B54"/>
    <w:rsid w:val="00D65ED1"/>
    <w:rsid w:val="00D70A68"/>
    <w:rsid w:val="00D80C94"/>
    <w:rsid w:val="00D80CD3"/>
    <w:rsid w:val="00D836D4"/>
    <w:rsid w:val="00D84DCB"/>
    <w:rsid w:val="00D86D01"/>
    <w:rsid w:val="00D91DD9"/>
    <w:rsid w:val="00D92050"/>
    <w:rsid w:val="00D92523"/>
    <w:rsid w:val="00D930A5"/>
    <w:rsid w:val="00D94AF2"/>
    <w:rsid w:val="00DA1C76"/>
    <w:rsid w:val="00DA5F52"/>
    <w:rsid w:val="00DA6DB7"/>
    <w:rsid w:val="00DB17D4"/>
    <w:rsid w:val="00DB5A85"/>
    <w:rsid w:val="00DB6EB0"/>
    <w:rsid w:val="00DB6F04"/>
    <w:rsid w:val="00DC0250"/>
    <w:rsid w:val="00DC0E88"/>
    <w:rsid w:val="00DC3EF0"/>
    <w:rsid w:val="00DC79DB"/>
    <w:rsid w:val="00DD5D1B"/>
    <w:rsid w:val="00DD6FD2"/>
    <w:rsid w:val="00DD760A"/>
    <w:rsid w:val="00DE1D5F"/>
    <w:rsid w:val="00DE3720"/>
    <w:rsid w:val="00DF0230"/>
    <w:rsid w:val="00DF2601"/>
    <w:rsid w:val="00DF388E"/>
    <w:rsid w:val="00DF46BC"/>
    <w:rsid w:val="00E00F40"/>
    <w:rsid w:val="00E0176C"/>
    <w:rsid w:val="00E03BD8"/>
    <w:rsid w:val="00E04250"/>
    <w:rsid w:val="00E05E7E"/>
    <w:rsid w:val="00E07560"/>
    <w:rsid w:val="00E10518"/>
    <w:rsid w:val="00E11997"/>
    <w:rsid w:val="00E1333B"/>
    <w:rsid w:val="00E15C85"/>
    <w:rsid w:val="00E20D85"/>
    <w:rsid w:val="00E24A36"/>
    <w:rsid w:val="00E257E4"/>
    <w:rsid w:val="00E2656F"/>
    <w:rsid w:val="00E347E4"/>
    <w:rsid w:val="00E3493C"/>
    <w:rsid w:val="00E34B36"/>
    <w:rsid w:val="00E35962"/>
    <w:rsid w:val="00E40205"/>
    <w:rsid w:val="00E409B0"/>
    <w:rsid w:val="00E43D75"/>
    <w:rsid w:val="00E45DFC"/>
    <w:rsid w:val="00E467FD"/>
    <w:rsid w:val="00E47632"/>
    <w:rsid w:val="00E52085"/>
    <w:rsid w:val="00E53D01"/>
    <w:rsid w:val="00E53E1F"/>
    <w:rsid w:val="00E6464D"/>
    <w:rsid w:val="00E655B9"/>
    <w:rsid w:val="00E659E4"/>
    <w:rsid w:val="00E66280"/>
    <w:rsid w:val="00E70B8D"/>
    <w:rsid w:val="00E72158"/>
    <w:rsid w:val="00E7293A"/>
    <w:rsid w:val="00E75F36"/>
    <w:rsid w:val="00E81ECA"/>
    <w:rsid w:val="00E82C74"/>
    <w:rsid w:val="00E833CF"/>
    <w:rsid w:val="00E84DBC"/>
    <w:rsid w:val="00E8787C"/>
    <w:rsid w:val="00E879C5"/>
    <w:rsid w:val="00E91895"/>
    <w:rsid w:val="00E94145"/>
    <w:rsid w:val="00E95AEF"/>
    <w:rsid w:val="00EA3114"/>
    <w:rsid w:val="00EA4B9F"/>
    <w:rsid w:val="00EA4E79"/>
    <w:rsid w:val="00EA4F31"/>
    <w:rsid w:val="00EB2282"/>
    <w:rsid w:val="00EB3F19"/>
    <w:rsid w:val="00EB5860"/>
    <w:rsid w:val="00EB7BEA"/>
    <w:rsid w:val="00EC07DC"/>
    <w:rsid w:val="00EC0C06"/>
    <w:rsid w:val="00EC0E9E"/>
    <w:rsid w:val="00EC0FAD"/>
    <w:rsid w:val="00EC2605"/>
    <w:rsid w:val="00EC2F23"/>
    <w:rsid w:val="00EC3ED9"/>
    <w:rsid w:val="00EC40F4"/>
    <w:rsid w:val="00EC4E6E"/>
    <w:rsid w:val="00EC6237"/>
    <w:rsid w:val="00ED388D"/>
    <w:rsid w:val="00EE1C5C"/>
    <w:rsid w:val="00EE1F58"/>
    <w:rsid w:val="00EE559D"/>
    <w:rsid w:val="00EE597A"/>
    <w:rsid w:val="00EF53DD"/>
    <w:rsid w:val="00EF7AA7"/>
    <w:rsid w:val="00F10492"/>
    <w:rsid w:val="00F112C5"/>
    <w:rsid w:val="00F151AA"/>
    <w:rsid w:val="00F158A6"/>
    <w:rsid w:val="00F20144"/>
    <w:rsid w:val="00F20465"/>
    <w:rsid w:val="00F22288"/>
    <w:rsid w:val="00F23245"/>
    <w:rsid w:val="00F32CAB"/>
    <w:rsid w:val="00F34B3D"/>
    <w:rsid w:val="00F41C5C"/>
    <w:rsid w:val="00F450D2"/>
    <w:rsid w:val="00F46CBC"/>
    <w:rsid w:val="00F52105"/>
    <w:rsid w:val="00F53186"/>
    <w:rsid w:val="00F532DE"/>
    <w:rsid w:val="00F54E31"/>
    <w:rsid w:val="00F560B5"/>
    <w:rsid w:val="00F625EB"/>
    <w:rsid w:val="00F635FC"/>
    <w:rsid w:val="00F655A2"/>
    <w:rsid w:val="00F7255A"/>
    <w:rsid w:val="00F81D11"/>
    <w:rsid w:val="00F822C3"/>
    <w:rsid w:val="00F844F5"/>
    <w:rsid w:val="00F86149"/>
    <w:rsid w:val="00F978DC"/>
    <w:rsid w:val="00F97B26"/>
    <w:rsid w:val="00FA48FE"/>
    <w:rsid w:val="00FB2665"/>
    <w:rsid w:val="00FB3249"/>
    <w:rsid w:val="00FB5451"/>
    <w:rsid w:val="00FB7C5A"/>
    <w:rsid w:val="00FC3791"/>
    <w:rsid w:val="00FC40CC"/>
    <w:rsid w:val="00FC6AD8"/>
    <w:rsid w:val="00FD20B4"/>
    <w:rsid w:val="00FD5AC8"/>
    <w:rsid w:val="00FD6F9A"/>
    <w:rsid w:val="00FE066A"/>
    <w:rsid w:val="00FE0A84"/>
    <w:rsid w:val="00FE1E88"/>
    <w:rsid w:val="00FE559D"/>
    <w:rsid w:val="00FF16F4"/>
    <w:rsid w:val="00FF2A4F"/>
    <w:rsid w:val="00FF6C65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C2680B"/>
  <w15:chartTrackingRefBased/>
  <w15:docId w15:val="{FA57C01F-2AF7-4F14-BA99-BD95FD4A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32F7"/>
    <w:pPr>
      <w:spacing w:after="120"/>
    </w:pPr>
    <w:rPr>
      <w:sz w:val="22"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097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0E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0E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20E8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20E86"/>
  </w:style>
  <w:style w:type="paragraph" w:customStyle="1" w:styleId="Heading">
    <w:name w:val="Heading"/>
    <w:basedOn w:val="Normal"/>
    <w:next w:val="Normal"/>
    <w:rsid w:val="00C20E86"/>
    <w:pPr>
      <w:keepNext/>
      <w:pBdr>
        <w:bottom w:val="single" w:sz="4" w:space="1" w:color="auto"/>
      </w:pBdr>
      <w:spacing w:after="240"/>
    </w:pPr>
    <w:rPr>
      <w:rFonts w:ascii="Arial" w:hAnsi="Arial" w:cs="Arial"/>
      <w:sz w:val="32"/>
    </w:rPr>
  </w:style>
  <w:style w:type="character" w:customStyle="1" w:styleId="WriteBoxchr">
    <w:name w:val="Write Box chr"/>
    <w:rsid w:val="00506C92"/>
    <w:rPr>
      <w:i/>
      <w:u w:val="single"/>
    </w:rPr>
  </w:style>
  <w:style w:type="paragraph" w:customStyle="1" w:styleId="WriteBox">
    <w:name w:val="Write Box"/>
    <w:basedOn w:val="TextBox"/>
    <w:rsid w:val="00506C92"/>
    <w:pPr>
      <w:pBdr>
        <w:top w:val="single" w:sz="12" w:space="6" w:color="auto"/>
        <w:bottom w:val="single" w:sz="12" w:space="4" w:color="auto"/>
      </w:pBdr>
      <w:spacing w:before="120" w:after="120"/>
    </w:pPr>
  </w:style>
  <w:style w:type="paragraph" w:customStyle="1" w:styleId="TextBox">
    <w:name w:val="Text Box"/>
    <w:basedOn w:val="Text"/>
    <w:rsid w:val="00CF2AE6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  <w:tab w:val="right" w:pos="4140"/>
      </w:tabs>
    </w:pPr>
  </w:style>
  <w:style w:type="paragraph" w:customStyle="1" w:styleId="Text">
    <w:name w:val="Text"/>
    <w:link w:val="TextChar"/>
    <w:rsid w:val="00CF2AE6"/>
    <w:rPr>
      <w:rFonts w:cs="Arial"/>
      <w:lang w:val="en-GB" w:eastAsia="en-GB"/>
    </w:rPr>
  </w:style>
  <w:style w:type="character" w:customStyle="1" w:styleId="TextChar">
    <w:name w:val="Text Char"/>
    <w:link w:val="Text"/>
    <w:rsid w:val="00CF2AE6"/>
    <w:rPr>
      <w:rFonts w:cs="Arial"/>
      <w:lang w:val="en-GB" w:eastAsia="en-GB" w:bidi="ar-SA"/>
    </w:rPr>
  </w:style>
  <w:style w:type="paragraph" w:customStyle="1" w:styleId="Audio">
    <w:name w:val="Audio"/>
    <w:basedOn w:val="Normal"/>
    <w:next w:val="Normal"/>
    <w:rsid w:val="00C20E86"/>
    <w:pPr>
      <w:keepNext/>
      <w:spacing w:before="120"/>
    </w:pPr>
    <w:rPr>
      <w:rFonts w:ascii="Arial" w:hAnsi="Arial"/>
      <w:sz w:val="18"/>
      <w:szCs w:val="18"/>
    </w:rPr>
  </w:style>
  <w:style w:type="table" w:styleId="TableGrid">
    <w:name w:val="Table Grid"/>
    <w:basedOn w:val="TableNormal"/>
    <w:uiPriority w:val="39"/>
    <w:rsid w:val="00C20E86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ASection">
    <w:name w:val="Head A Section"/>
    <w:next w:val="Normal"/>
    <w:rsid w:val="00CF2AE6"/>
    <w:pPr>
      <w:spacing w:before="120" w:after="120"/>
    </w:pPr>
    <w:rPr>
      <w:rFonts w:cs="Arial"/>
      <w:b/>
      <w:sz w:val="24"/>
      <w:szCs w:val="28"/>
      <w:lang w:val="en-GB" w:eastAsia="en-GB"/>
    </w:rPr>
  </w:style>
  <w:style w:type="paragraph" w:customStyle="1" w:styleId="Rubric">
    <w:name w:val="Rubric"/>
    <w:rsid w:val="00CF2AE6"/>
    <w:pPr>
      <w:tabs>
        <w:tab w:val="left" w:pos="170"/>
      </w:tabs>
      <w:spacing w:before="120"/>
      <w:ind w:left="170" w:hanging="170"/>
      <w:contextualSpacing/>
    </w:pPr>
    <w:rPr>
      <w:rFonts w:cs="Arial"/>
      <w:b/>
      <w:lang w:val="en-GB" w:eastAsia="en-GB"/>
    </w:rPr>
  </w:style>
  <w:style w:type="paragraph" w:customStyle="1" w:styleId="TextList">
    <w:name w:val="Text List"/>
    <w:basedOn w:val="Text"/>
    <w:rsid w:val="00CF2AE6"/>
    <w:pPr>
      <w:tabs>
        <w:tab w:val="left" w:pos="180"/>
        <w:tab w:val="left" w:pos="2160"/>
        <w:tab w:val="right" w:pos="4140"/>
      </w:tabs>
      <w:ind w:left="170" w:hanging="170"/>
    </w:pPr>
  </w:style>
  <w:style w:type="paragraph" w:customStyle="1" w:styleId="HeadTest">
    <w:name w:val="Head Test"/>
    <w:basedOn w:val="Normal"/>
    <w:rsid w:val="00506C92"/>
    <w:rPr>
      <w:b/>
      <w:sz w:val="32"/>
      <w:szCs w:val="32"/>
    </w:rPr>
  </w:style>
  <w:style w:type="character" w:customStyle="1" w:styleId="Phoneticschr">
    <w:name w:val="Phonetics chr"/>
    <w:rsid w:val="000141CA"/>
    <w:rPr>
      <w:rFonts w:ascii="Charis SIL" w:hAnsi="Charis SIL"/>
    </w:rPr>
  </w:style>
  <w:style w:type="character" w:customStyle="1" w:styleId="GapFillchr">
    <w:name w:val="Gap Fill chr"/>
    <w:rsid w:val="009F018F"/>
    <w:rPr>
      <w:i/>
      <w:u w:val="single"/>
    </w:rPr>
  </w:style>
  <w:style w:type="character" w:styleId="CommentReference">
    <w:name w:val="annotation reference"/>
    <w:semiHidden/>
    <w:rsid w:val="001D4DAB"/>
    <w:rPr>
      <w:sz w:val="16"/>
      <w:szCs w:val="16"/>
    </w:rPr>
  </w:style>
  <w:style w:type="paragraph" w:styleId="CommentText">
    <w:name w:val="annotation text"/>
    <w:basedOn w:val="Normal"/>
    <w:semiHidden/>
    <w:rsid w:val="001D4DAB"/>
    <w:rPr>
      <w:sz w:val="20"/>
      <w:szCs w:val="20"/>
    </w:rPr>
  </w:style>
  <w:style w:type="paragraph" w:styleId="BalloonText">
    <w:name w:val="Balloon Text"/>
    <w:basedOn w:val="Normal"/>
    <w:semiHidden/>
    <w:rsid w:val="001D4DAB"/>
    <w:rPr>
      <w:rFonts w:ascii="Tahoma" w:hAnsi="Tahoma" w:cs="Tahoma"/>
      <w:sz w:val="16"/>
      <w:szCs w:val="16"/>
    </w:rPr>
  </w:style>
  <w:style w:type="character" w:customStyle="1" w:styleId="AudioIcon">
    <w:name w:val="AudioIcon"/>
    <w:rsid w:val="00AA754B"/>
    <w:rPr>
      <w:color w:val="FFFFFF"/>
      <w:shd w:val="clear" w:color="auto" w:fill="808080"/>
    </w:rPr>
  </w:style>
  <w:style w:type="character" w:customStyle="1" w:styleId="Arrowchr">
    <w:name w:val="Arrow chr"/>
    <w:basedOn w:val="DefaultParagraphFont"/>
    <w:rsid w:val="00536F2B"/>
  </w:style>
  <w:style w:type="character" w:styleId="Hyperlink">
    <w:name w:val="Hyperlink"/>
    <w:rsid w:val="002937EF"/>
    <w:rPr>
      <w:color w:val="0000FF"/>
      <w:u w:val="single"/>
    </w:rPr>
  </w:style>
  <w:style w:type="character" w:customStyle="1" w:styleId="fontstyle01">
    <w:name w:val="fontstyle01"/>
    <w:rsid w:val="007C5146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rsid w:val="00A3101B"/>
    <w:rPr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D92050"/>
    <w:pPr>
      <w:spacing w:before="100" w:beforeAutospacing="1" w:after="100" w:afterAutospacing="1"/>
    </w:pPr>
    <w:rPr>
      <w:sz w:val="24"/>
      <w:lang w:val="en-US"/>
    </w:rPr>
  </w:style>
  <w:style w:type="character" w:customStyle="1" w:styleId="apple-tab-span">
    <w:name w:val="apple-tab-span"/>
    <w:rsid w:val="00D92050"/>
  </w:style>
  <w:style w:type="paragraph" w:styleId="ListParagraph">
    <w:name w:val="List Paragraph"/>
    <w:basedOn w:val="Normal"/>
    <w:uiPriority w:val="34"/>
    <w:qFormat/>
    <w:rsid w:val="00130CA8"/>
    <w:pPr>
      <w:ind w:left="720"/>
    </w:pPr>
  </w:style>
  <w:style w:type="paragraph" w:customStyle="1" w:styleId="cau">
    <w:name w:val="cau"/>
    <w:basedOn w:val="Normal"/>
    <w:rsid w:val="000B26CD"/>
    <w:pPr>
      <w:numPr>
        <w:numId w:val="9"/>
      </w:numPr>
      <w:spacing w:before="120"/>
    </w:pPr>
    <w:rPr>
      <w:rFonts w:eastAsia="Arial"/>
      <w:color w:val="000000"/>
      <w:sz w:val="24"/>
      <w:lang w:val="en-US"/>
    </w:rPr>
  </w:style>
  <w:style w:type="character" w:customStyle="1" w:styleId="Heading2Char">
    <w:name w:val="Heading 2 Char"/>
    <w:link w:val="Heading2"/>
    <w:semiHidden/>
    <w:rsid w:val="00A00975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  <w:style w:type="paragraph" w:styleId="EndnoteText">
    <w:name w:val="endnote text"/>
    <w:basedOn w:val="Normal"/>
    <w:link w:val="EndnoteTextChar"/>
    <w:rsid w:val="00BA7CA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A7CA1"/>
    <w:rPr>
      <w:lang w:val="en-GB"/>
    </w:rPr>
  </w:style>
  <w:style w:type="character" w:styleId="EndnoteReference">
    <w:name w:val="endnote reference"/>
    <w:basedOn w:val="DefaultParagraphFont"/>
    <w:rsid w:val="00BA7C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460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68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77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48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04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53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16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66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77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60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837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09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K\Pearson\VE%20TBs\TESTS\VE_IT_Tes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56D635-D46F-4F35-9F9A-18FF9BFB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VE_IT_Tests_template.dot</Template>
  <TotalTime>71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Pearson Education Ltd.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Maria Karyda</dc:creator>
  <cp:keywords/>
  <cp:lastModifiedBy>Nguyen Quang Thuy</cp:lastModifiedBy>
  <cp:revision>10</cp:revision>
  <cp:lastPrinted>2021-11-21T09:14:00Z</cp:lastPrinted>
  <dcterms:created xsi:type="dcterms:W3CDTF">2021-11-21T08:00:00Z</dcterms:created>
  <dcterms:modified xsi:type="dcterms:W3CDTF">2021-11-21T09:15:00Z</dcterms:modified>
</cp:coreProperties>
</file>